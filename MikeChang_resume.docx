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6D61C" w14:textId="77777777" w:rsidR="002021A0" w:rsidRPr="002021A0" w:rsidRDefault="00E726D4" w:rsidP="00293782">
      <w:pPr>
        <w:pStyle w:val="Graphicsancho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713" behindDoc="1" locked="1" layoutInCell="1" allowOverlap="1" wp14:anchorId="1007F23C" wp14:editId="07842DAE">
                <wp:simplePos x="0" y="0"/>
                <wp:positionH relativeFrom="page">
                  <wp:posOffset>419100</wp:posOffset>
                </wp:positionH>
                <wp:positionV relativeFrom="page">
                  <wp:posOffset>1379220</wp:posOffset>
                </wp:positionV>
                <wp:extent cx="6894576" cy="8284464"/>
                <wp:effectExtent l="0" t="0" r="20955" b="21590"/>
                <wp:wrapNone/>
                <wp:docPr id="359030694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8284464"/>
                          <a:chOff x="0" y="0"/>
                          <a:chExt cx="6896100" cy="8284464"/>
                        </a:xfrm>
                      </wpg:grpSpPr>
                      <wps:wsp>
                        <wps:cNvPr id="533506927" name="Straight Connector 208585882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1927860" y="0"/>
                            <a:ext cx="0" cy="828446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2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4680680" name="Straight Connector 894680680"/>
                        <wps:cNvCnPr/>
                        <wps:spPr>
                          <a:xfrm flipH="1">
                            <a:off x="2004060" y="1630680"/>
                            <a:ext cx="48920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317720" name="Straight Connector 1120317720"/>
                        <wps:cNvCnPr/>
                        <wps:spPr>
                          <a:xfrm flipH="1">
                            <a:off x="0" y="1630680"/>
                            <a:ext cx="185623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1008066" name="Straight Connector 911008066"/>
                        <wps:cNvCnPr/>
                        <wps:spPr>
                          <a:xfrm flipH="1">
                            <a:off x="0" y="4930140"/>
                            <a:ext cx="185623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BD416" id="Group 1" o:spid="_x0000_s1026" alt="&quot;&quot;" style="position:absolute;margin-left:33pt;margin-top:108.6pt;width:542.9pt;height:652.3pt;z-index:-251638767;mso-position-horizontal-relative:page;mso-position-vertical-relative:page;mso-width-relative:margin;mso-height-relative:margin" coordsize="68961,8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">
                <v:line id="Straight Connector 2085858823" o:spid="_x0000_s1027" alt="&quot;&quot;" style="position:absolute;visibility:visible;mso-wrap-style:square" from="19278,0" to="19278,8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" strokecolor="#e8e8e8 [3214]" strokeweight=".25pt">
                  <v:stroke joinstyle="miter"/>
                </v:line>
                <v:line id="Straight Connector 894680680" o:spid="_x0000_s1028" style="position:absolute;flip:x;visibility:visible;mso-wrap-style:square" from="20040,16306" to="68961,16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" strokecolor="#bfbfbf [2412]">
                  <v:stroke joinstyle="miter"/>
                </v:line>
                <v:line id="Straight Connector 1120317720" o:spid="_x0000_s1029" style="position:absolute;flip:x;visibility:visible;mso-wrap-style:square" from="0,16306" to="18562,16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" strokecolor="#bfbfbf [2412]">
                  <v:stroke joinstyle="miter"/>
                </v:line>
                <v:line id="Straight Connector 911008066" o:spid="_x0000_s1030" style="position:absolute;flip:x;visibility:visible;mso-wrap-style:square" from="0,49301" to="18562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" strokecolor="#bfbfbf [2412]">
                  <v:stroke joinstyle="miter"/>
                </v:line>
                <w10:wrap anchorx="page" anchory="page"/>
                <w10:anchorlock/>
              </v:group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2593" behindDoc="0" locked="1" layoutInCell="1" allowOverlap="1" wp14:anchorId="2BD521B9" wp14:editId="2A7B8FE6">
                <wp:simplePos x="0" y="0"/>
                <wp:positionH relativeFrom="column">
                  <wp:posOffset>248285</wp:posOffset>
                </wp:positionH>
                <wp:positionV relativeFrom="page">
                  <wp:posOffset>1885950</wp:posOffset>
                </wp:positionV>
                <wp:extent cx="1609090" cy="2590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ACC85" w14:textId="436FD77D" w:rsidR="00293782" w:rsidRPr="00293782" w:rsidRDefault="00C57D1E" w:rsidP="00872564">
                            <w:pPr>
                              <w:pStyle w:val="NoSpacing"/>
                            </w:pPr>
                            <w:r w:rsidRPr="00C57D1E">
                              <w:t>(</w:t>
                            </w:r>
                            <w:r w:rsidR="00355F68">
                              <w:t>818)-309-8239</w:t>
                            </w:r>
                            <w:r w:rsidR="00355F6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521B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9.55pt;margin-top:148.5pt;width:126.7pt;height:20.4pt;z-index:2516725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" filled="f" stroked="f">
                <v:textbox inset="1.2mm,,1mm">
                  <w:txbxContent>
                    <w:p w14:paraId="772ACC85" w14:textId="436FD77D" w:rsidR="00293782" w:rsidRPr="00293782" w:rsidRDefault="00C57D1E" w:rsidP="00872564">
                      <w:pPr>
                        <w:pStyle w:val="NoSpacing"/>
                      </w:pPr>
                      <w:r w:rsidRPr="00C57D1E">
                        <w:t>(</w:t>
                      </w:r>
                      <w:r w:rsidR="00355F68">
                        <w:t>818)-309-8239</w:t>
                      </w:r>
                      <w:r w:rsidR="00355F68">
                        <w:tab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3617" behindDoc="0" locked="1" layoutInCell="1" allowOverlap="1" wp14:anchorId="614C2E4A" wp14:editId="4298AE84">
                <wp:simplePos x="0" y="0"/>
                <wp:positionH relativeFrom="column">
                  <wp:posOffset>248285</wp:posOffset>
                </wp:positionH>
                <wp:positionV relativeFrom="page">
                  <wp:posOffset>2267585</wp:posOffset>
                </wp:positionV>
                <wp:extent cx="1609090" cy="2590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C8647" w14:textId="29039E84" w:rsidR="00293782" w:rsidRPr="00293782" w:rsidRDefault="00355F68" w:rsidP="00872564">
                            <w:pPr>
                              <w:pStyle w:val="NoSpacing"/>
                            </w:pPr>
                            <w:r>
                              <w:t>mchang19888</w:t>
                            </w:r>
                            <w:r w:rsidR="00C57D1E" w:rsidRPr="00C57D1E">
                              <w:t>t@mail.com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2E4A" id="Text Box 26" o:spid="_x0000_s1027" type="#_x0000_t202" style="position:absolute;margin-left:19.55pt;margin-top:178.55pt;width:126.7pt;height:20.4pt;z-index:2516736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" filled="f" stroked="f">
                <v:textbox inset="1.2mm,,1mm">
                  <w:txbxContent>
                    <w:p w14:paraId="337C8647" w14:textId="29039E84" w:rsidR="00293782" w:rsidRPr="00293782" w:rsidRDefault="00355F68" w:rsidP="00872564">
                      <w:pPr>
                        <w:pStyle w:val="NoSpacing"/>
                      </w:pPr>
                      <w:r>
                        <w:t>mchang19888</w:t>
                      </w:r>
                      <w:r w:rsidR="00C57D1E" w:rsidRPr="00C57D1E">
                        <w:t>t@mail.com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4641" behindDoc="0" locked="1" layoutInCell="1" allowOverlap="1" wp14:anchorId="766BCB6D" wp14:editId="20680DC2">
                <wp:simplePos x="0" y="0"/>
                <wp:positionH relativeFrom="column">
                  <wp:posOffset>250825</wp:posOffset>
                </wp:positionH>
                <wp:positionV relativeFrom="page">
                  <wp:posOffset>2649855</wp:posOffset>
                </wp:positionV>
                <wp:extent cx="1609090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C0950" w14:textId="7F1F5CC5" w:rsidR="00293782" w:rsidRPr="00293782" w:rsidRDefault="00355F68" w:rsidP="00872564">
                            <w:pPr>
                              <w:pStyle w:val="NoSpacing"/>
                            </w:pPr>
                            <w:r>
                              <w:t>github.com/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CB6D" id="Text Box 27" o:spid="_x0000_s1028" type="#_x0000_t202" style="position:absolute;margin-left:19.75pt;margin-top:208.65pt;width:126.7pt;height:21pt;z-index:251674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" filled="f" stroked="f">
                <v:textbox inset="1.2mm,,1mm">
                  <w:txbxContent>
                    <w:p w14:paraId="409C0950" w14:textId="7F1F5CC5" w:rsidR="00293782" w:rsidRPr="00293782" w:rsidRDefault="00355F68" w:rsidP="00872564">
                      <w:pPr>
                        <w:pStyle w:val="NoSpacing"/>
                      </w:pPr>
                      <w:r>
                        <w:t>github.com/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5665" behindDoc="0" locked="1" layoutInCell="1" allowOverlap="1" wp14:anchorId="52E49A60" wp14:editId="448C3590">
                <wp:simplePos x="0" y="0"/>
                <wp:positionH relativeFrom="column">
                  <wp:posOffset>248285</wp:posOffset>
                </wp:positionH>
                <wp:positionV relativeFrom="page">
                  <wp:posOffset>1501140</wp:posOffset>
                </wp:positionV>
                <wp:extent cx="1609090" cy="259715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E07B3" w14:textId="611BBC70" w:rsidR="00293782" w:rsidRPr="00293782" w:rsidRDefault="00355F68" w:rsidP="00872564">
                            <w:pPr>
                              <w:pStyle w:val="NoSpacing"/>
                            </w:pPr>
                            <w:r>
                              <w:t>Los Angeles,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9A60" id="Text Box 29" o:spid="_x0000_s1029" type="#_x0000_t202" style="position:absolute;margin-left:19.55pt;margin-top:118.2pt;width:126.7pt;height:20.45pt;z-index:2516756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" filled="f" stroked="f">
                <v:textbox inset="1.2mm,,1mm">
                  <w:txbxContent>
                    <w:p w14:paraId="491E07B3" w14:textId="611BBC70" w:rsidR="00293782" w:rsidRPr="00293782" w:rsidRDefault="00355F68" w:rsidP="00872564">
                      <w:pPr>
                        <w:pStyle w:val="NoSpacing"/>
                      </w:pPr>
                      <w:r>
                        <w:t>Los Angeles, CA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>
        <w:rPr>
          <w:rFonts w:ascii="Lato" w:hAnsi="Lato"/>
          <w:noProof/>
        </w:rPr>
        <mc:AlternateContent>
          <mc:Choice Requires="wpg">
            <w:drawing>
              <wp:anchor distT="0" distB="0" distL="114300" distR="114300" simplePos="0" relativeHeight="251670545" behindDoc="0" locked="1" layoutInCell="1" allowOverlap="1" wp14:anchorId="41ADC26F" wp14:editId="11FEBFEF">
                <wp:simplePos x="0" y="0"/>
                <wp:positionH relativeFrom="page">
                  <wp:posOffset>402590</wp:posOffset>
                </wp:positionH>
                <wp:positionV relativeFrom="page">
                  <wp:posOffset>1490345</wp:posOffset>
                </wp:positionV>
                <wp:extent cx="265176" cy="1399032"/>
                <wp:effectExtent l="0" t="0" r="1905" b="0"/>
                <wp:wrapNone/>
                <wp:docPr id="545224363" name="Group 17" descr="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76" cy="1399032"/>
                          <a:chOff x="0" y="0"/>
                          <a:chExt cx="262255" cy="1395730"/>
                        </a:xfrm>
                      </wpg:grpSpPr>
                      <pic:pic xmlns:pic="http://schemas.openxmlformats.org/drawingml/2006/picture">
                        <pic:nvPicPr>
                          <pic:cNvPr id="613390442" name="Graphic 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1755539" name="Graphic 3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622893" name="Graphic 3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8033820" name="Graphic 4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37" y="1133475"/>
                            <a:ext cx="259979" cy="262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B3D6C" id="Group 17" o:spid="_x0000_s1026" alt="Contact info icons" style="position:absolute;margin-left:31.7pt;margin-top:117.35pt;width:20.9pt;height:110.15pt;z-index:251670545;mso-position-horizontal-relative:page;mso-position-vertical-relative:page;mso-width-relative:margin;mso-height-relative:margin" coordsize="2622,139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0" o:spid="_x0000_s1027" type="#_x0000_t75" style="position:absolute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">
                  <v:imagedata r:id="rId19" o:title=""/>
                </v:shape>
                <v:shape id="Graphic 31" o:spid="_x0000_s1028" type="#_x0000_t75" style="position:absolute;top:762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">
                  <v:imagedata r:id="rId20" o:title=""/>
                </v:shape>
                <v:shape id="Graphic 34" o:spid="_x0000_s1029" type="#_x0000_t75" style="position:absolute;top:381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">
                  <v:imagedata r:id="rId21" o:title=""/>
                </v:shape>
                <v:shape id="Graphic 40" o:spid="_x0000_s1030" type="#_x0000_t75" style="position:absolute;left:11;top:11334;width:2600;height: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">
                  <v:imagedata r:id="rId22" o:title=""/>
                </v:shape>
                <w10:wrap anchorx="page" anchory="page"/>
                <w10:anchorlock/>
              </v:group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2353" behindDoc="0" locked="1" layoutInCell="1" allowOverlap="1" wp14:anchorId="6E6808F3" wp14:editId="282C54A8">
                <wp:simplePos x="0" y="0"/>
                <wp:positionH relativeFrom="page">
                  <wp:posOffset>457200</wp:posOffset>
                </wp:positionH>
                <wp:positionV relativeFrom="page">
                  <wp:posOffset>3117850</wp:posOffset>
                </wp:positionV>
                <wp:extent cx="1810512" cy="314553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512" cy="3145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B301" w14:textId="73C738D7" w:rsidR="00E726D4" w:rsidRPr="00E726D4" w:rsidRDefault="00A52B7B" w:rsidP="00E726D4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  <w:p w14:paraId="50B7EF99" w14:textId="77777777" w:rsidR="00E726D4" w:rsidRPr="00E726D4" w:rsidRDefault="00E726D4" w:rsidP="00E726D4">
                            <w:pPr>
                              <w:pStyle w:val="List"/>
                            </w:pPr>
                            <w:r w:rsidRPr="00E726D4">
                              <w:t>Planning and organizing</w:t>
                            </w:r>
                          </w:p>
                          <w:p w14:paraId="3B6FB04D" w14:textId="77777777" w:rsidR="00E726D4" w:rsidRPr="00E726D4" w:rsidRDefault="00E726D4" w:rsidP="00E726D4">
                            <w:pPr>
                              <w:pStyle w:val="List"/>
                            </w:pPr>
                            <w:r w:rsidRPr="00E726D4">
                              <w:t>Social media planning</w:t>
                            </w:r>
                          </w:p>
                          <w:p w14:paraId="46CB4D25" w14:textId="77777777" w:rsidR="00E726D4" w:rsidRPr="00E726D4" w:rsidRDefault="00E726D4" w:rsidP="00E726D4">
                            <w:pPr>
                              <w:pStyle w:val="List"/>
                            </w:pPr>
                            <w:r w:rsidRPr="00E726D4">
                              <w:t xml:space="preserve">SEO </w:t>
                            </w:r>
                            <w:r w:rsidR="006A06D0">
                              <w:t>optimization</w:t>
                            </w:r>
                          </w:p>
                          <w:p w14:paraId="005B4FC0" w14:textId="77777777" w:rsidR="00E726D4" w:rsidRPr="00E726D4" w:rsidRDefault="00E726D4" w:rsidP="00E726D4">
                            <w:pPr>
                              <w:pStyle w:val="List"/>
                            </w:pPr>
                            <w:r w:rsidRPr="00E726D4">
                              <w:t>Copywriting</w:t>
                            </w:r>
                          </w:p>
                          <w:p w14:paraId="4A0F1AEB" w14:textId="77777777" w:rsidR="00E726D4" w:rsidRPr="00E726D4" w:rsidRDefault="00E726D4" w:rsidP="00E726D4">
                            <w:pPr>
                              <w:pStyle w:val="List"/>
                            </w:pPr>
                            <w:r w:rsidRPr="00E726D4">
                              <w:t>CMS management</w:t>
                            </w:r>
                          </w:p>
                          <w:p w14:paraId="40887C9E" w14:textId="77777777" w:rsidR="00E726D4" w:rsidRPr="00E726D4" w:rsidRDefault="00E726D4" w:rsidP="00E726D4">
                            <w:pPr>
                              <w:pStyle w:val="List"/>
                            </w:pPr>
                            <w:r w:rsidRPr="00E726D4">
                              <w:t>Social media analysis</w:t>
                            </w:r>
                          </w:p>
                          <w:p w14:paraId="4F219A0E" w14:textId="77777777" w:rsidR="00E726D4" w:rsidRPr="00E726D4" w:rsidRDefault="00E726D4" w:rsidP="00E726D4">
                            <w:pPr>
                              <w:pStyle w:val="List"/>
                            </w:pPr>
                            <w:r w:rsidRPr="00E726D4">
                              <w:t>Marketing management</w:t>
                            </w:r>
                          </w:p>
                          <w:p w14:paraId="571FF110" w14:textId="77777777" w:rsidR="00E726D4" w:rsidRPr="00E726D4" w:rsidRDefault="00E726D4" w:rsidP="00E726D4">
                            <w:pPr>
                              <w:pStyle w:val="List"/>
                            </w:pPr>
                            <w:r w:rsidRPr="00E726D4">
                              <w:t>Excellent communication</w:t>
                            </w:r>
                          </w:p>
                          <w:p w14:paraId="7F6FD4D1" w14:textId="77777777" w:rsidR="00E726D4" w:rsidRPr="00E726D4" w:rsidRDefault="00E726D4" w:rsidP="00E726D4">
                            <w:pPr>
                              <w:pStyle w:val="List"/>
                            </w:pPr>
                            <w:r w:rsidRPr="00E726D4">
                              <w:t>Flexible</w:t>
                            </w:r>
                          </w:p>
                          <w:p w14:paraId="0044463F" w14:textId="77777777" w:rsidR="00E726D4" w:rsidRPr="00E726D4" w:rsidRDefault="00E726D4" w:rsidP="00E726D4">
                            <w:pPr>
                              <w:pStyle w:val="List"/>
                            </w:pPr>
                            <w:r w:rsidRPr="00E726D4">
                              <w:t>Quick thinker</w:t>
                            </w:r>
                          </w:p>
                          <w:p w14:paraId="56479D27" w14:textId="77777777" w:rsidR="00E726D4" w:rsidRPr="00E726D4" w:rsidRDefault="00E726D4" w:rsidP="00E726D4">
                            <w:pPr>
                              <w:pStyle w:val="List"/>
                            </w:pPr>
                            <w:r w:rsidRPr="00E726D4">
                              <w:t>Adaptability</w:t>
                            </w:r>
                          </w:p>
                          <w:p w14:paraId="1464B8D7" w14:textId="77777777" w:rsidR="002021A0" w:rsidRPr="00E726D4" w:rsidRDefault="00E726D4" w:rsidP="00E726D4">
                            <w:pPr>
                              <w:pStyle w:val="List"/>
                            </w:pPr>
                            <w:r w:rsidRPr="00E726D4"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08F3" id="Text Box 12" o:spid="_x0000_s1030" type="#_x0000_t202" style="position:absolute;margin-left:36pt;margin-top:245.5pt;width:142.55pt;height:247.7pt;z-index:2516623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" filled="f" stroked="f">
                <v:textbox>
                  <w:txbxContent>
                    <w:p w14:paraId="28B8B301" w14:textId="73C738D7" w:rsidR="00E726D4" w:rsidRPr="00E726D4" w:rsidRDefault="00A52B7B" w:rsidP="00E726D4">
                      <w:pPr>
                        <w:pStyle w:val="Heading1"/>
                      </w:pPr>
                      <w:r>
                        <w:t>EDUCATION</w:t>
                      </w:r>
                    </w:p>
                    <w:p w14:paraId="50B7EF99" w14:textId="77777777" w:rsidR="00E726D4" w:rsidRPr="00E726D4" w:rsidRDefault="00E726D4" w:rsidP="00E726D4">
                      <w:pPr>
                        <w:pStyle w:val="List"/>
                      </w:pPr>
                      <w:r w:rsidRPr="00E726D4">
                        <w:t>Planning and organizing</w:t>
                      </w:r>
                    </w:p>
                    <w:p w14:paraId="3B6FB04D" w14:textId="77777777" w:rsidR="00E726D4" w:rsidRPr="00E726D4" w:rsidRDefault="00E726D4" w:rsidP="00E726D4">
                      <w:pPr>
                        <w:pStyle w:val="List"/>
                      </w:pPr>
                      <w:r w:rsidRPr="00E726D4">
                        <w:t>Social media planning</w:t>
                      </w:r>
                    </w:p>
                    <w:p w14:paraId="46CB4D25" w14:textId="77777777" w:rsidR="00E726D4" w:rsidRPr="00E726D4" w:rsidRDefault="00E726D4" w:rsidP="00E726D4">
                      <w:pPr>
                        <w:pStyle w:val="List"/>
                      </w:pPr>
                      <w:r w:rsidRPr="00E726D4">
                        <w:t xml:space="preserve">SEO </w:t>
                      </w:r>
                      <w:r w:rsidR="006A06D0">
                        <w:t>optimization</w:t>
                      </w:r>
                    </w:p>
                    <w:p w14:paraId="005B4FC0" w14:textId="77777777" w:rsidR="00E726D4" w:rsidRPr="00E726D4" w:rsidRDefault="00E726D4" w:rsidP="00E726D4">
                      <w:pPr>
                        <w:pStyle w:val="List"/>
                      </w:pPr>
                      <w:r w:rsidRPr="00E726D4">
                        <w:t>Copywriting</w:t>
                      </w:r>
                    </w:p>
                    <w:p w14:paraId="4A0F1AEB" w14:textId="77777777" w:rsidR="00E726D4" w:rsidRPr="00E726D4" w:rsidRDefault="00E726D4" w:rsidP="00E726D4">
                      <w:pPr>
                        <w:pStyle w:val="List"/>
                      </w:pPr>
                      <w:r w:rsidRPr="00E726D4">
                        <w:t>CMS management</w:t>
                      </w:r>
                    </w:p>
                    <w:p w14:paraId="40887C9E" w14:textId="77777777" w:rsidR="00E726D4" w:rsidRPr="00E726D4" w:rsidRDefault="00E726D4" w:rsidP="00E726D4">
                      <w:pPr>
                        <w:pStyle w:val="List"/>
                      </w:pPr>
                      <w:r w:rsidRPr="00E726D4">
                        <w:t>Social media analysis</w:t>
                      </w:r>
                    </w:p>
                    <w:p w14:paraId="4F219A0E" w14:textId="77777777" w:rsidR="00E726D4" w:rsidRPr="00E726D4" w:rsidRDefault="00E726D4" w:rsidP="00E726D4">
                      <w:pPr>
                        <w:pStyle w:val="List"/>
                      </w:pPr>
                      <w:r w:rsidRPr="00E726D4">
                        <w:t>Marketing management</w:t>
                      </w:r>
                    </w:p>
                    <w:p w14:paraId="571FF110" w14:textId="77777777" w:rsidR="00E726D4" w:rsidRPr="00E726D4" w:rsidRDefault="00E726D4" w:rsidP="00E726D4">
                      <w:pPr>
                        <w:pStyle w:val="List"/>
                      </w:pPr>
                      <w:r w:rsidRPr="00E726D4">
                        <w:t>Excellent communication</w:t>
                      </w:r>
                    </w:p>
                    <w:p w14:paraId="7F6FD4D1" w14:textId="77777777" w:rsidR="00E726D4" w:rsidRPr="00E726D4" w:rsidRDefault="00E726D4" w:rsidP="00E726D4">
                      <w:pPr>
                        <w:pStyle w:val="List"/>
                      </w:pPr>
                      <w:r w:rsidRPr="00E726D4">
                        <w:t>Flexible</w:t>
                      </w:r>
                    </w:p>
                    <w:p w14:paraId="0044463F" w14:textId="77777777" w:rsidR="00E726D4" w:rsidRPr="00E726D4" w:rsidRDefault="00E726D4" w:rsidP="00E726D4">
                      <w:pPr>
                        <w:pStyle w:val="List"/>
                      </w:pPr>
                      <w:r w:rsidRPr="00E726D4">
                        <w:t>Quick thinker</w:t>
                      </w:r>
                    </w:p>
                    <w:p w14:paraId="56479D27" w14:textId="77777777" w:rsidR="00E726D4" w:rsidRPr="00E726D4" w:rsidRDefault="00E726D4" w:rsidP="00E726D4">
                      <w:pPr>
                        <w:pStyle w:val="List"/>
                      </w:pPr>
                      <w:r w:rsidRPr="00E726D4">
                        <w:t>Adaptability</w:t>
                      </w:r>
                    </w:p>
                    <w:p w14:paraId="1464B8D7" w14:textId="77777777" w:rsidR="002021A0" w:rsidRPr="00E726D4" w:rsidRDefault="00E726D4" w:rsidP="00E726D4">
                      <w:pPr>
                        <w:pStyle w:val="List"/>
                      </w:pPr>
                      <w:r w:rsidRPr="00E726D4">
                        <w:t>Problem solving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3377" behindDoc="0" locked="1" layoutInCell="1" allowOverlap="1" wp14:anchorId="47B8669B" wp14:editId="08451D48">
                <wp:simplePos x="0" y="0"/>
                <wp:positionH relativeFrom="page">
                  <wp:posOffset>457200</wp:posOffset>
                </wp:positionH>
                <wp:positionV relativeFrom="page">
                  <wp:posOffset>6455410</wp:posOffset>
                </wp:positionV>
                <wp:extent cx="1810512" cy="3236976"/>
                <wp:effectExtent l="0" t="0" r="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512" cy="3236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7C3C9" w14:textId="54B2CB6D" w:rsidR="00E726D4" w:rsidRPr="00E726D4" w:rsidRDefault="00A52B7B" w:rsidP="00E726D4">
                            <w:pPr>
                              <w:pStyle w:val="Heading1"/>
                            </w:pPr>
                            <w:r>
                              <w:t>DATA Projects</w:t>
                            </w:r>
                          </w:p>
                          <w:p w14:paraId="7E0EC7C3" w14:textId="77777777" w:rsidR="00E726D4" w:rsidRPr="00E726D4" w:rsidRDefault="00E726D4" w:rsidP="00C57D1E">
                            <w:pPr>
                              <w:pStyle w:val="NoSpacing"/>
                              <w:rPr>
                                <w:rStyle w:val="Emphasis"/>
                              </w:rPr>
                            </w:pPr>
                            <w:r w:rsidRPr="00E726D4">
                              <w:rPr>
                                <w:rStyle w:val="Emphasis"/>
                              </w:rPr>
                              <w:t>Master’s Degree</w:t>
                            </w:r>
                          </w:p>
                          <w:p w14:paraId="18128A90" w14:textId="77777777" w:rsidR="00E726D4" w:rsidRPr="00E726D4" w:rsidRDefault="00E726D4" w:rsidP="00C57D1E">
                            <w:pPr>
                              <w:pStyle w:val="NoSpacing"/>
                            </w:pPr>
                            <w:r w:rsidRPr="00E726D4">
                              <w:t>University Name</w:t>
                            </w:r>
                          </w:p>
                          <w:p w14:paraId="1A5A8092" w14:textId="77777777" w:rsidR="00E726D4" w:rsidRPr="00E726D4" w:rsidRDefault="00E726D4" w:rsidP="00C57D1E">
                            <w:pPr>
                              <w:pStyle w:val="NoSpacing"/>
                            </w:pPr>
                            <w:r w:rsidRPr="00E726D4">
                              <w:t>20</w:t>
                            </w:r>
                            <w:r w:rsidR="006A06D0">
                              <w:t>XX</w:t>
                            </w:r>
                            <w:r w:rsidRPr="00E726D4">
                              <w:t xml:space="preserve"> – 20</w:t>
                            </w:r>
                            <w:r w:rsidR="006A06D0">
                              <w:t>XX</w:t>
                            </w:r>
                          </w:p>
                          <w:p w14:paraId="1D0314BE" w14:textId="77777777" w:rsidR="00E726D4" w:rsidRPr="00E726D4" w:rsidRDefault="00E726D4" w:rsidP="00C57D1E">
                            <w:pPr>
                              <w:pStyle w:val="NoSpacing"/>
                            </w:pPr>
                          </w:p>
                          <w:p w14:paraId="1A3F7D3D" w14:textId="77777777" w:rsidR="00E726D4" w:rsidRPr="00E726D4" w:rsidRDefault="00E726D4" w:rsidP="00C57D1E">
                            <w:pPr>
                              <w:pStyle w:val="NoSpacing"/>
                              <w:rPr>
                                <w:rStyle w:val="Emphasis"/>
                              </w:rPr>
                            </w:pPr>
                            <w:r w:rsidRPr="00E726D4">
                              <w:rPr>
                                <w:rStyle w:val="Emphasis"/>
                              </w:rPr>
                              <w:t>Bachelor’s Degree</w:t>
                            </w:r>
                          </w:p>
                          <w:p w14:paraId="10B45A31" w14:textId="77777777" w:rsidR="00E726D4" w:rsidRPr="00E726D4" w:rsidRDefault="00E726D4" w:rsidP="00C57D1E">
                            <w:pPr>
                              <w:pStyle w:val="NoSpacing"/>
                            </w:pPr>
                            <w:r w:rsidRPr="00E726D4">
                              <w:t>University Name</w:t>
                            </w:r>
                          </w:p>
                          <w:p w14:paraId="71F4B2C9" w14:textId="77777777" w:rsidR="00E726D4" w:rsidRPr="00E726D4" w:rsidRDefault="00E726D4" w:rsidP="00C57D1E">
                            <w:pPr>
                              <w:pStyle w:val="NoSpacing"/>
                            </w:pPr>
                            <w:r w:rsidRPr="00E726D4">
                              <w:t>20</w:t>
                            </w:r>
                            <w:r w:rsidR="006A06D0">
                              <w:t>XX</w:t>
                            </w:r>
                            <w:r w:rsidRPr="00E726D4">
                              <w:t xml:space="preserve"> – 20</w:t>
                            </w:r>
                            <w:r w:rsidR="006A06D0">
                              <w:t>XX</w:t>
                            </w:r>
                          </w:p>
                          <w:p w14:paraId="537BB092" w14:textId="77777777" w:rsidR="00E726D4" w:rsidRPr="00E726D4" w:rsidRDefault="00E726D4" w:rsidP="00C57D1E">
                            <w:pPr>
                              <w:pStyle w:val="NoSpacing"/>
                            </w:pPr>
                          </w:p>
                          <w:p w14:paraId="4B31AC14" w14:textId="77777777" w:rsidR="00E726D4" w:rsidRPr="00E726D4" w:rsidRDefault="00E726D4" w:rsidP="00C57D1E">
                            <w:pPr>
                              <w:pStyle w:val="NoSpacing"/>
                              <w:rPr>
                                <w:rStyle w:val="Emphasis"/>
                              </w:rPr>
                            </w:pPr>
                            <w:r w:rsidRPr="00E726D4">
                              <w:rPr>
                                <w:rStyle w:val="Emphasis"/>
                              </w:rPr>
                              <w:t>Operations Training</w:t>
                            </w:r>
                          </w:p>
                          <w:p w14:paraId="4BA34957" w14:textId="77777777" w:rsidR="00E726D4" w:rsidRPr="00E726D4" w:rsidRDefault="00E726D4" w:rsidP="00C57D1E">
                            <w:pPr>
                              <w:pStyle w:val="NoSpacing"/>
                            </w:pPr>
                            <w:r w:rsidRPr="00E726D4">
                              <w:t>Tailwind Traders</w:t>
                            </w:r>
                          </w:p>
                          <w:p w14:paraId="524172C9" w14:textId="77777777" w:rsidR="00E726D4" w:rsidRPr="00E726D4" w:rsidRDefault="00E726D4" w:rsidP="00C57D1E">
                            <w:pPr>
                              <w:pStyle w:val="NoSpacing"/>
                            </w:pPr>
                            <w:r w:rsidRPr="00E726D4">
                              <w:t>20</w:t>
                            </w:r>
                            <w:r w:rsidR="006A06D0">
                              <w:t>XX</w:t>
                            </w:r>
                          </w:p>
                          <w:p w14:paraId="33DD5D3D" w14:textId="77777777" w:rsidR="00E726D4" w:rsidRPr="00E726D4" w:rsidRDefault="00E726D4" w:rsidP="00C57D1E">
                            <w:pPr>
                              <w:pStyle w:val="NoSpacing"/>
                            </w:pPr>
                          </w:p>
                          <w:p w14:paraId="4E4ECD4B" w14:textId="77777777" w:rsidR="00E726D4" w:rsidRPr="00E726D4" w:rsidRDefault="00E726D4" w:rsidP="00C57D1E">
                            <w:pPr>
                              <w:pStyle w:val="NoSpacing"/>
                              <w:rPr>
                                <w:rStyle w:val="Emphasis"/>
                              </w:rPr>
                            </w:pPr>
                            <w:r w:rsidRPr="00E726D4">
                              <w:rPr>
                                <w:rStyle w:val="Emphasis"/>
                                <w:caps w:val="0"/>
                              </w:rPr>
                              <w:t xml:space="preserve">OSHA </w:t>
                            </w:r>
                            <w:r w:rsidRPr="00E726D4">
                              <w:rPr>
                                <w:rStyle w:val="Emphasis"/>
                              </w:rPr>
                              <w:t>Certified</w:t>
                            </w:r>
                          </w:p>
                          <w:p w14:paraId="402691CF" w14:textId="77777777" w:rsidR="00E726D4" w:rsidRPr="00E726D4" w:rsidRDefault="00E726D4" w:rsidP="00C57D1E">
                            <w:pPr>
                              <w:pStyle w:val="NoSpacing"/>
                            </w:pPr>
                            <w:r w:rsidRPr="00E726D4">
                              <w:t>20</w:t>
                            </w:r>
                            <w:r w:rsidR="006A06D0"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669B" id="Text Box 22" o:spid="_x0000_s1031" type="#_x0000_t202" style="position:absolute;margin-left:36pt;margin-top:508.3pt;width:142.55pt;height:254.9pt;z-index:2516633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" filled="f" stroked="f">
                <v:textbox>
                  <w:txbxContent>
                    <w:p w14:paraId="4BA7C3C9" w14:textId="54B2CB6D" w:rsidR="00E726D4" w:rsidRPr="00E726D4" w:rsidRDefault="00A52B7B" w:rsidP="00E726D4">
                      <w:pPr>
                        <w:pStyle w:val="Heading1"/>
                      </w:pPr>
                      <w:r>
                        <w:t>DATA Projects</w:t>
                      </w:r>
                    </w:p>
                    <w:p w14:paraId="7E0EC7C3" w14:textId="77777777" w:rsidR="00E726D4" w:rsidRPr="00E726D4" w:rsidRDefault="00E726D4" w:rsidP="00C57D1E">
                      <w:pPr>
                        <w:pStyle w:val="NoSpacing"/>
                        <w:rPr>
                          <w:rStyle w:val="Emphasis"/>
                        </w:rPr>
                      </w:pPr>
                      <w:r w:rsidRPr="00E726D4">
                        <w:rPr>
                          <w:rStyle w:val="Emphasis"/>
                        </w:rPr>
                        <w:t>Master’s Degree</w:t>
                      </w:r>
                    </w:p>
                    <w:p w14:paraId="18128A90" w14:textId="77777777" w:rsidR="00E726D4" w:rsidRPr="00E726D4" w:rsidRDefault="00E726D4" w:rsidP="00C57D1E">
                      <w:pPr>
                        <w:pStyle w:val="NoSpacing"/>
                      </w:pPr>
                      <w:r w:rsidRPr="00E726D4">
                        <w:t>University Name</w:t>
                      </w:r>
                    </w:p>
                    <w:p w14:paraId="1A5A8092" w14:textId="77777777" w:rsidR="00E726D4" w:rsidRPr="00E726D4" w:rsidRDefault="00E726D4" w:rsidP="00C57D1E">
                      <w:pPr>
                        <w:pStyle w:val="NoSpacing"/>
                      </w:pPr>
                      <w:r w:rsidRPr="00E726D4">
                        <w:t>20</w:t>
                      </w:r>
                      <w:r w:rsidR="006A06D0">
                        <w:t>XX</w:t>
                      </w:r>
                      <w:r w:rsidRPr="00E726D4">
                        <w:t xml:space="preserve"> – 20</w:t>
                      </w:r>
                      <w:r w:rsidR="006A06D0">
                        <w:t>XX</w:t>
                      </w:r>
                    </w:p>
                    <w:p w14:paraId="1D0314BE" w14:textId="77777777" w:rsidR="00E726D4" w:rsidRPr="00E726D4" w:rsidRDefault="00E726D4" w:rsidP="00C57D1E">
                      <w:pPr>
                        <w:pStyle w:val="NoSpacing"/>
                      </w:pPr>
                    </w:p>
                    <w:p w14:paraId="1A3F7D3D" w14:textId="77777777" w:rsidR="00E726D4" w:rsidRPr="00E726D4" w:rsidRDefault="00E726D4" w:rsidP="00C57D1E">
                      <w:pPr>
                        <w:pStyle w:val="NoSpacing"/>
                        <w:rPr>
                          <w:rStyle w:val="Emphasis"/>
                        </w:rPr>
                      </w:pPr>
                      <w:r w:rsidRPr="00E726D4">
                        <w:rPr>
                          <w:rStyle w:val="Emphasis"/>
                        </w:rPr>
                        <w:t>Bachelor’s Degree</w:t>
                      </w:r>
                    </w:p>
                    <w:p w14:paraId="10B45A31" w14:textId="77777777" w:rsidR="00E726D4" w:rsidRPr="00E726D4" w:rsidRDefault="00E726D4" w:rsidP="00C57D1E">
                      <w:pPr>
                        <w:pStyle w:val="NoSpacing"/>
                      </w:pPr>
                      <w:r w:rsidRPr="00E726D4">
                        <w:t>University Name</w:t>
                      </w:r>
                    </w:p>
                    <w:p w14:paraId="71F4B2C9" w14:textId="77777777" w:rsidR="00E726D4" w:rsidRPr="00E726D4" w:rsidRDefault="00E726D4" w:rsidP="00C57D1E">
                      <w:pPr>
                        <w:pStyle w:val="NoSpacing"/>
                      </w:pPr>
                      <w:r w:rsidRPr="00E726D4">
                        <w:t>20</w:t>
                      </w:r>
                      <w:r w:rsidR="006A06D0">
                        <w:t>XX</w:t>
                      </w:r>
                      <w:r w:rsidRPr="00E726D4">
                        <w:t xml:space="preserve"> – 20</w:t>
                      </w:r>
                      <w:r w:rsidR="006A06D0">
                        <w:t>XX</w:t>
                      </w:r>
                    </w:p>
                    <w:p w14:paraId="537BB092" w14:textId="77777777" w:rsidR="00E726D4" w:rsidRPr="00E726D4" w:rsidRDefault="00E726D4" w:rsidP="00C57D1E">
                      <w:pPr>
                        <w:pStyle w:val="NoSpacing"/>
                      </w:pPr>
                    </w:p>
                    <w:p w14:paraId="4B31AC14" w14:textId="77777777" w:rsidR="00E726D4" w:rsidRPr="00E726D4" w:rsidRDefault="00E726D4" w:rsidP="00C57D1E">
                      <w:pPr>
                        <w:pStyle w:val="NoSpacing"/>
                        <w:rPr>
                          <w:rStyle w:val="Emphasis"/>
                        </w:rPr>
                      </w:pPr>
                      <w:r w:rsidRPr="00E726D4">
                        <w:rPr>
                          <w:rStyle w:val="Emphasis"/>
                        </w:rPr>
                        <w:t>Operations Training</w:t>
                      </w:r>
                    </w:p>
                    <w:p w14:paraId="4BA34957" w14:textId="77777777" w:rsidR="00E726D4" w:rsidRPr="00E726D4" w:rsidRDefault="00E726D4" w:rsidP="00C57D1E">
                      <w:pPr>
                        <w:pStyle w:val="NoSpacing"/>
                      </w:pPr>
                      <w:r w:rsidRPr="00E726D4">
                        <w:t>Tailwind Traders</w:t>
                      </w:r>
                    </w:p>
                    <w:p w14:paraId="524172C9" w14:textId="77777777" w:rsidR="00E726D4" w:rsidRPr="00E726D4" w:rsidRDefault="00E726D4" w:rsidP="00C57D1E">
                      <w:pPr>
                        <w:pStyle w:val="NoSpacing"/>
                      </w:pPr>
                      <w:r w:rsidRPr="00E726D4">
                        <w:t>20</w:t>
                      </w:r>
                      <w:r w:rsidR="006A06D0">
                        <w:t>XX</w:t>
                      </w:r>
                    </w:p>
                    <w:p w14:paraId="33DD5D3D" w14:textId="77777777" w:rsidR="00E726D4" w:rsidRPr="00E726D4" w:rsidRDefault="00E726D4" w:rsidP="00C57D1E">
                      <w:pPr>
                        <w:pStyle w:val="NoSpacing"/>
                      </w:pPr>
                    </w:p>
                    <w:p w14:paraId="4E4ECD4B" w14:textId="77777777" w:rsidR="00E726D4" w:rsidRPr="00E726D4" w:rsidRDefault="00E726D4" w:rsidP="00C57D1E">
                      <w:pPr>
                        <w:pStyle w:val="NoSpacing"/>
                        <w:rPr>
                          <w:rStyle w:val="Emphasis"/>
                        </w:rPr>
                      </w:pPr>
                      <w:r w:rsidRPr="00E726D4">
                        <w:rPr>
                          <w:rStyle w:val="Emphasis"/>
                          <w:caps w:val="0"/>
                        </w:rPr>
                        <w:t xml:space="preserve">OSHA </w:t>
                      </w:r>
                      <w:r w:rsidRPr="00E726D4">
                        <w:rPr>
                          <w:rStyle w:val="Emphasis"/>
                        </w:rPr>
                        <w:t>Certified</w:t>
                      </w:r>
                    </w:p>
                    <w:p w14:paraId="402691CF" w14:textId="77777777" w:rsidR="00E726D4" w:rsidRPr="00E726D4" w:rsidRDefault="00E726D4" w:rsidP="00C57D1E">
                      <w:pPr>
                        <w:pStyle w:val="NoSpacing"/>
                      </w:pPr>
                      <w:r w:rsidRPr="00E726D4">
                        <w:t>20</w:t>
                      </w:r>
                      <w:r w:rsidR="006A06D0">
                        <w:t>XX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4401" behindDoc="0" locked="1" layoutInCell="1" allowOverlap="1" wp14:anchorId="5E8105E2" wp14:editId="16CB87D2">
                <wp:simplePos x="0" y="0"/>
                <wp:positionH relativeFrom="page">
                  <wp:posOffset>2407920</wp:posOffset>
                </wp:positionH>
                <wp:positionV relativeFrom="page">
                  <wp:posOffset>3117850</wp:posOffset>
                </wp:positionV>
                <wp:extent cx="4910328" cy="6720840"/>
                <wp:effectExtent l="0" t="0" r="508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328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96FA3" w14:textId="77777777" w:rsidR="00E726D4" w:rsidRPr="00E726D4" w:rsidRDefault="00E726D4" w:rsidP="00E726D4">
                            <w:pPr>
                              <w:pStyle w:val="Heading1"/>
                            </w:pPr>
                            <w:r w:rsidRPr="00E726D4">
                              <w:t>Professional Experience</w:t>
                            </w:r>
                          </w:p>
                          <w:p w14:paraId="4D7C70B1" w14:textId="77777777" w:rsidR="00E726D4" w:rsidRPr="00E726D4" w:rsidRDefault="00E726D4" w:rsidP="00E726D4">
                            <w:pPr>
                              <w:pStyle w:val="Heading2"/>
                            </w:pPr>
                            <w:r w:rsidRPr="00E726D4">
                              <w:t>Operations Manager</w:t>
                            </w:r>
                            <w:r w:rsidRPr="00E726D4">
                              <w:tab/>
                              <w:t>Dec 20xx – Present</w:t>
                            </w:r>
                          </w:p>
                          <w:p w14:paraId="39FC2426" w14:textId="77777777" w:rsidR="00E726D4" w:rsidRPr="00E726D4" w:rsidRDefault="00E726D4" w:rsidP="00E726D4">
                            <w:pPr>
                              <w:pStyle w:val="Heading3"/>
                            </w:pPr>
                            <w:r w:rsidRPr="00E726D4">
                              <w:t>Tailwind Traders</w:t>
                            </w:r>
                          </w:p>
                          <w:p w14:paraId="19039B3A" w14:textId="77777777" w:rsidR="00E726D4" w:rsidRPr="00C41165" w:rsidRDefault="00E726D4" w:rsidP="00E726D4">
                            <w:r w:rsidRPr="00E726D4">
                              <w:t>Include previous employers with additional information about the company, key duties</w:t>
                            </w:r>
                            <w:r w:rsidR="00C41165">
                              <w:t>,</w:t>
                            </w:r>
                            <w:r w:rsidRPr="00E726D4">
                              <w:t xml:space="preserve"> and responsibilities you performed. Use bullets and numbers to highlight your achievements. </w:t>
                            </w:r>
                          </w:p>
                          <w:p w14:paraId="3A66B63E" w14:textId="77777777" w:rsidR="00E726D4" w:rsidRPr="00E726D4" w:rsidRDefault="00E726D4" w:rsidP="00E726D4">
                            <w:pPr>
                              <w:pStyle w:val="ListBullet"/>
                            </w:pPr>
                            <w:r w:rsidRPr="00E726D4">
                              <w:t xml:space="preserve">Managed 5 company social media channels and automated funnels leading to +25% yearly increase in </w:t>
                            </w:r>
                            <w:r w:rsidR="00C41165">
                              <w:t>customers</w:t>
                            </w:r>
                            <w:r w:rsidRPr="00E726D4">
                              <w:t xml:space="preserve"> and overall product sales. </w:t>
                            </w:r>
                          </w:p>
                          <w:p w14:paraId="116A4EE1" w14:textId="77777777" w:rsidR="00E726D4" w:rsidRPr="00E726D4" w:rsidRDefault="00E726D4" w:rsidP="00E726D4">
                            <w:pPr>
                              <w:pStyle w:val="ListBullet"/>
                            </w:pPr>
                            <w:r w:rsidRPr="00E726D4">
                              <w:t>Communicated with marketing teams on a regular basis via weekly emails, monthly phone conversations, and quarterly meeting</w:t>
                            </w:r>
                            <w:r w:rsidR="00C41165">
                              <w:t>s</w:t>
                            </w:r>
                            <w:r w:rsidRPr="00E726D4">
                              <w:t>.</w:t>
                            </w:r>
                          </w:p>
                          <w:p w14:paraId="3660C5DC" w14:textId="77777777" w:rsidR="00E726D4" w:rsidRPr="00E726D4" w:rsidRDefault="00E726D4" w:rsidP="00E726D4">
                            <w:pPr>
                              <w:pStyle w:val="ListBullet"/>
                            </w:pPr>
                            <w:r w:rsidRPr="00E726D4">
                              <w:t xml:space="preserve">Achieved an average 30 percent improvement on all social media channels. </w:t>
                            </w:r>
                          </w:p>
                          <w:p w14:paraId="399364A3" w14:textId="77777777" w:rsidR="00E726D4" w:rsidRPr="00E726D4" w:rsidRDefault="00E726D4" w:rsidP="00C57D1E">
                            <w:pPr>
                              <w:pStyle w:val="NoSpacing"/>
                            </w:pPr>
                          </w:p>
                          <w:p w14:paraId="66888147" w14:textId="77777777" w:rsidR="00E726D4" w:rsidRPr="00E726D4" w:rsidRDefault="00E726D4" w:rsidP="00E726D4">
                            <w:pPr>
                              <w:pStyle w:val="Heading2"/>
                            </w:pPr>
                            <w:r w:rsidRPr="00E726D4">
                              <w:t>Assistant Operations Manager</w:t>
                            </w:r>
                            <w:r w:rsidRPr="00E726D4">
                              <w:tab/>
                              <w:t>Jun 20xx – Dec 20xx</w:t>
                            </w:r>
                          </w:p>
                          <w:p w14:paraId="1DD46640" w14:textId="77777777" w:rsidR="00E726D4" w:rsidRPr="00E726D4" w:rsidRDefault="00E726D4" w:rsidP="00E726D4">
                            <w:pPr>
                              <w:pStyle w:val="Heading3"/>
                            </w:pPr>
                            <w:r w:rsidRPr="00E726D4">
                              <w:t>Tailwind Traders</w:t>
                            </w:r>
                          </w:p>
                          <w:p w14:paraId="7863567A" w14:textId="77777777" w:rsidR="00E726D4" w:rsidRPr="00E726D4" w:rsidRDefault="00E726D4" w:rsidP="00E726D4">
                            <w:r w:rsidRPr="00E726D4">
                              <w:t>Include previous employers with additional information about the company, key duties</w:t>
                            </w:r>
                            <w:r w:rsidR="00C41165">
                              <w:t>,</w:t>
                            </w:r>
                            <w:r w:rsidRPr="00E726D4">
                              <w:t xml:space="preserve"> and responsibilities you performed. Use bullets and numbers to highlight your achievements. </w:t>
                            </w:r>
                          </w:p>
                          <w:p w14:paraId="15F96D20" w14:textId="77777777" w:rsidR="00E726D4" w:rsidRPr="00E726D4" w:rsidRDefault="00E726D4" w:rsidP="00E726D4">
                            <w:pPr>
                              <w:pStyle w:val="ListBullet"/>
                            </w:pPr>
                            <w:r w:rsidRPr="00E726D4">
                              <w:t xml:space="preserve">Managed 5 company social media channels and automated funnels leading to +25% yearly increase in </w:t>
                            </w:r>
                            <w:r w:rsidR="00C41165">
                              <w:t>customers</w:t>
                            </w:r>
                            <w:r w:rsidRPr="00E726D4">
                              <w:t xml:space="preserve"> and overall product sales. </w:t>
                            </w:r>
                          </w:p>
                          <w:p w14:paraId="1CDC2032" w14:textId="77777777" w:rsidR="00E726D4" w:rsidRPr="00E726D4" w:rsidRDefault="00E726D4" w:rsidP="00E726D4">
                            <w:pPr>
                              <w:pStyle w:val="ListBullet"/>
                            </w:pPr>
                            <w:r w:rsidRPr="00E726D4">
                              <w:t>Communicated with marketing teams on a regular basis via weekly emails, monthly phone conversations, and quarterly meeting</w:t>
                            </w:r>
                            <w:r w:rsidR="00C41165">
                              <w:t>s</w:t>
                            </w:r>
                            <w:r w:rsidRPr="00E726D4">
                              <w:t>.</w:t>
                            </w:r>
                          </w:p>
                          <w:p w14:paraId="43CBE126" w14:textId="77777777" w:rsidR="00E726D4" w:rsidRPr="00E726D4" w:rsidRDefault="00E726D4" w:rsidP="00E726D4">
                            <w:pPr>
                              <w:pStyle w:val="ListBullet"/>
                            </w:pPr>
                            <w:r w:rsidRPr="00E726D4">
                              <w:t xml:space="preserve">Achieved an average 30 percent improvement on all social media channels. </w:t>
                            </w:r>
                          </w:p>
                          <w:p w14:paraId="7F89577A" w14:textId="77777777" w:rsidR="00E726D4" w:rsidRPr="00E726D4" w:rsidRDefault="00E726D4" w:rsidP="00C57D1E">
                            <w:pPr>
                              <w:pStyle w:val="NoSpacing"/>
                            </w:pPr>
                          </w:p>
                          <w:p w14:paraId="52EDDA02" w14:textId="77777777" w:rsidR="00E726D4" w:rsidRPr="00E726D4" w:rsidRDefault="00E726D4" w:rsidP="00E726D4">
                            <w:pPr>
                              <w:pStyle w:val="Heading2"/>
                            </w:pPr>
                            <w:r w:rsidRPr="00E726D4">
                              <w:t>Job Position Title Here</w:t>
                            </w:r>
                            <w:r w:rsidRPr="00E726D4">
                              <w:tab/>
                              <w:t>Jun 20xx – Dec 20xx</w:t>
                            </w:r>
                          </w:p>
                          <w:p w14:paraId="09D14DC8" w14:textId="77777777" w:rsidR="00E726D4" w:rsidRPr="00E726D4" w:rsidRDefault="00E726D4" w:rsidP="00E726D4">
                            <w:pPr>
                              <w:pStyle w:val="Heading3"/>
                            </w:pPr>
                            <w:r w:rsidRPr="00E726D4">
                              <w:t>Company Name, Location</w:t>
                            </w:r>
                          </w:p>
                          <w:p w14:paraId="3DA196F9" w14:textId="77777777" w:rsidR="006A06D0" w:rsidRDefault="00E726D4" w:rsidP="006A06D0">
                            <w:r w:rsidRPr="00E726D4">
                              <w:t>Include previous employers with additional information about the company, key duties</w:t>
                            </w:r>
                            <w:r w:rsidR="00C41165">
                              <w:t>,</w:t>
                            </w:r>
                            <w:r w:rsidRPr="00E726D4">
                              <w:t xml:space="preserve"> and responsibilities you performed. Use bullets and numbers to highlight your achievements. </w:t>
                            </w:r>
                          </w:p>
                          <w:p w14:paraId="7B299376" w14:textId="77777777" w:rsidR="00E726D4" w:rsidRPr="00E726D4" w:rsidRDefault="00E726D4" w:rsidP="006A06D0">
                            <w:pPr>
                              <w:pStyle w:val="ListBullet"/>
                            </w:pPr>
                            <w:r w:rsidRPr="00E726D4">
                              <w:t xml:space="preserve">Managed 5 company social media channels and automated funnels leading to +25% yearly increase in </w:t>
                            </w:r>
                            <w:r w:rsidR="00C41165">
                              <w:t>customers</w:t>
                            </w:r>
                            <w:r w:rsidRPr="00E726D4">
                              <w:t xml:space="preserve"> and overall product sales. </w:t>
                            </w:r>
                          </w:p>
                          <w:p w14:paraId="050B213D" w14:textId="77777777" w:rsidR="00E726D4" w:rsidRPr="00E726D4" w:rsidRDefault="00E726D4" w:rsidP="00E726D4">
                            <w:pPr>
                              <w:pStyle w:val="ListBullet"/>
                            </w:pPr>
                            <w:r w:rsidRPr="00E726D4">
                              <w:t>Communicated with marketing teams on a regular basis via weekly emails, monthly phone conversations, and quarterly meeting</w:t>
                            </w:r>
                            <w:r w:rsidR="00C41165">
                              <w:t>s</w:t>
                            </w:r>
                            <w:r w:rsidRPr="00E726D4">
                              <w:t>.</w:t>
                            </w:r>
                          </w:p>
                          <w:p w14:paraId="1706CEF2" w14:textId="77777777" w:rsidR="00E726D4" w:rsidRPr="00E726D4" w:rsidRDefault="00E726D4" w:rsidP="00E726D4">
                            <w:pPr>
                              <w:pStyle w:val="ListBullet"/>
                            </w:pPr>
                            <w:r w:rsidRPr="00E726D4">
                              <w:t xml:space="preserve">Achieved an average 30 percent improvement on all social media channels. </w:t>
                            </w:r>
                          </w:p>
                          <w:p w14:paraId="7B3DCCB6" w14:textId="77777777" w:rsidR="002021A0" w:rsidRPr="00E726D4" w:rsidRDefault="002021A0" w:rsidP="00C57D1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105E2" id="Text Box 17" o:spid="_x0000_s1032" type="#_x0000_t202" style="position:absolute;margin-left:189.6pt;margin-top:245.5pt;width:386.65pt;height:529.2pt;z-index:2516644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" filled="f" stroked="f">
                <v:textbox inset=",,0">
                  <w:txbxContent>
                    <w:p w14:paraId="03396FA3" w14:textId="77777777" w:rsidR="00E726D4" w:rsidRPr="00E726D4" w:rsidRDefault="00E726D4" w:rsidP="00E726D4">
                      <w:pPr>
                        <w:pStyle w:val="Heading1"/>
                      </w:pPr>
                      <w:r w:rsidRPr="00E726D4">
                        <w:t>Professional Experience</w:t>
                      </w:r>
                    </w:p>
                    <w:p w14:paraId="4D7C70B1" w14:textId="77777777" w:rsidR="00E726D4" w:rsidRPr="00E726D4" w:rsidRDefault="00E726D4" w:rsidP="00E726D4">
                      <w:pPr>
                        <w:pStyle w:val="Heading2"/>
                      </w:pPr>
                      <w:r w:rsidRPr="00E726D4">
                        <w:t>Operations Manager</w:t>
                      </w:r>
                      <w:r w:rsidRPr="00E726D4">
                        <w:tab/>
                        <w:t>Dec 20xx – Present</w:t>
                      </w:r>
                    </w:p>
                    <w:p w14:paraId="39FC2426" w14:textId="77777777" w:rsidR="00E726D4" w:rsidRPr="00E726D4" w:rsidRDefault="00E726D4" w:rsidP="00E726D4">
                      <w:pPr>
                        <w:pStyle w:val="Heading3"/>
                      </w:pPr>
                      <w:r w:rsidRPr="00E726D4">
                        <w:t>Tailwind Traders</w:t>
                      </w:r>
                    </w:p>
                    <w:p w14:paraId="19039B3A" w14:textId="77777777" w:rsidR="00E726D4" w:rsidRPr="00C41165" w:rsidRDefault="00E726D4" w:rsidP="00E726D4">
                      <w:r w:rsidRPr="00E726D4">
                        <w:t>Include previous employers with additional information about the company, key duties</w:t>
                      </w:r>
                      <w:r w:rsidR="00C41165">
                        <w:t>,</w:t>
                      </w:r>
                      <w:r w:rsidRPr="00E726D4">
                        <w:t xml:space="preserve"> and responsibilities you performed. Use bullets and numbers to highlight your achievements. </w:t>
                      </w:r>
                    </w:p>
                    <w:p w14:paraId="3A66B63E" w14:textId="77777777" w:rsidR="00E726D4" w:rsidRPr="00E726D4" w:rsidRDefault="00E726D4" w:rsidP="00E726D4">
                      <w:pPr>
                        <w:pStyle w:val="ListBullet"/>
                      </w:pPr>
                      <w:r w:rsidRPr="00E726D4">
                        <w:t xml:space="preserve">Managed 5 company social media channels and automated funnels leading to +25% yearly increase in </w:t>
                      </w:r>
                      <w:r w:rsidR="00C41165">
                        <w:t>customers</w:t>
                      </w:r>
                      <w:r w:rsidRPr="00E726D4">
                        <w:t xml:space="preserve"> and overall product sales. </w:t>
                      </w:r>
                    </w:p>
                    <w:p w14:paraId="116A4EE1" w14:textId="77777777" w:rsidR="00E726D4" w:rsidRPr="00E726D4" w:rsidRDefault="00E726D4" w:rsidP="00E726D4">
                      <w:pPr>
                        <w:pStyle w:val="ListBullet"/>
                      </w:pPr>
                      <w:r w:rsidRPr="00E726D4">
                        <w:t>Communicated with marketing teams on a regular basis via weekly emails, monthly phone conversations, and quarterly meeting</w:t>
                      </w:r>
                      <w:r w:rsidR="00C41165">
                        <w:t>s</w:t>
                      </w:r>
                      <w:r w:rsidRPr="00E726D4">
                        <w:t>.</w:t>
                      </w:r>
                    </w:p>
                    <w:p w14:paraId="3660C5DC" w14:textId="77777777" w:rsidR="00E726D4" w:rsidRPr="00E726D4" w:rsidRDefault="00E726D4" w:rsidP="00E726D4">
                      <w:pPr>
                        <w:pStyle w:val="ListBullet"/>
                      </w:pPr>
                      <w:r w:rsidRPr="00E726D4">
                        <w:t xml:space="preserve">Achieved an average 30 percent improvement on all social media channels. </w:t>
                      </w:r>
                    </w:p>
                    <w:p w14:paraId="399364A3" w14:textId="77777777" w:rsidR="00E726D4" w:rsidRPr="00E726D4" w:rsidRDefault="00E726D4" w:rsidP="00C57D1E">
                      <w:pPr>
                        <w:pStyle w:val="NoSpacing"/>
                      </w:pPr>
                    </w:p>
                    <w:p w14:paraId="66888147" w14:textId="77777777" w:rsidR="00E726D4" w:rsidRPr="00E726D4" w:rsidRDefault="00E726D4" w:rsidP="00E726D4">
                      <w:pPr>
                        <w:pStyle w:val="Heading2"/>
                      </w:pPr>
                      <w:r w:rsidRPr="00E726D4">
                        <w:t>Assistant Operations Manager</w:t>
                      </w:r>
                      <w:r w:rsidRPr="00E726D4">
                        <w:tab/>
                        <w:t>Jun 20xx – Dec 20xx</w:t>
                      </w:r>
                    </w:p>
                    <w:p w14:paraId="1DD46640" w14:textId="77777777" w:rsidR="00E726D4" w:rsidRPr="00E726D4" w:rsidRDefault="00E726D4" w:rsidP="00E726D4">
                      <w:pPr>
                        <w:pStyle w:val="Heading3"/>
                      </w:pPr>
                      <w:r w:rsidRPr="00E726D4">
                        <w:t>Tailwind Traders</w:t>
                      </w:r>
                    </w:p>
                    <w:p w14:paraId="7863567A" w14:textId="77777777" w:rsidR="00E726D4" w:rsidRPr="00E726D4" w:rsidRDefault="00E726D4" w:rsidP="00E726D4">
                      <w:r w:rsidRPr="00E726D4">
                        <w:t>Include previous employers with additional information about the company, key duties</w:t>
                      </w:r>
                      <w:r w:rsidR="00C41165">
                        <w:t>,</w:t>
                      </w:r>
                      <w:r w:rsidRPr="00E726D4">
                        <w:t xml:space="preserve"> and responsibilities you performed. Use bullets and numbers to highlight your achievements. </w:t>
                      </w:r>
                    </w:p>
                    <w:p w14:paraId="15F96D20" w14:textId="77777777" w:rsidR="00E726D4" w:rsidRPr="00E726D4" w:rsidRDefault="00E726D4" w:rsidP="00E726D4">
                      <w:pPr>
                        <w:pStyle w:val="ListBullet"/>
                      </w:pPr>
                      <w:r w:rsidRPr="00E726D4">
                        <w:t xml:space="preserve">Managed 5 company social media channels and automated funnels leading to +25% yearly increase in </w:t>
                      </w:r>
                      <w:r w:rsidR="00C41165">
                        <w:t>customers</w:t>
                      </w:r>
                      <w:r w:rsidRPr="00E726D4">
                        <w:t xml:space="preserve"> and overall product sales. </w:t>
                      </w:r>
                    </w:p>
                    <w:p w14:paraId="1CDC2032" w14:textId="77777777" w:rsidR="00E726D4" w:rsidRPr="00E726D4" w:rsidRDefault="00E726D4" w:rsidP="00E726D4">
                      <w:pPr>
                        <w:pStyle w:val="ListBullet"/>
                      </w:pPr>
                      <w:r w:rsidRPr="00E726D4">
                        <w:t>Communicated with marketing teams on a regular basis via weekly emails, monthly phone conversations, and quarterly meeting</w:t>
                      </w:r>
                      <w:r w:rsidR="00C41165">
                        <w:t>s</w:t>
                      </w:r>
                      <w:r w:rsidRPr="00E726D4">
                        <w:t>.</w:t>
                      </w:r>
                    </w:p>
                    <w:p w14:paraId="43CBE126" w14:textId="77777777" w:rsidR="00E726D4" w:rsidRPr="00E726D4" w:rsidRDefault="00E726D4" w:rsidP="00E726D4">
                      <w:pPr>
                        <w:pStyle w:val="ListBullet"/>
                      </w:pPr>
                      <w:r w:rsidRPr="00E726D4">
                        <w:t xml:space="preserve">Achieved an average 30 percent improvement on all social media channels. </w:t>
                      </w:r>
                    </w:p>
                    <w:p w14:paraId="7F89577A" w14:textId="77777777" w:rsidR="00E726D4" w:rsidRPr="00E726D4" w:rsidRDefault="00E726D4" w:rsidP="00C57D1E">
                      <w:pPr>
                        <w:pStyle w:val="NoSpacing"/>
                      </w:pPr>
                    </w:p>
                    <w:p w14:paraId="52EDDA02" w14:textId="77777777" w:rsidR="00E726D4" w:rsidRPr="00E726D4" w:rsidRDefault="00E726D4" w:rsidP="00E726D4">
                      <w:pPr>
                        <w:pStyle w:val="Heading2"/>
                      </w:pPr>
                      <w:r w:rsidRPr="00E726D4">
                        <w:t>Job Position Title Here</w:t>
                      </w:r>
                      <w:r w:rsidRPr="00E726D4">
                        <w:tab/>
                        <w:t>Jun 20xx – Dec 20xx</w:t>
                      </w:r>
                    </w:p>
                    <w:p w14:paraId="09D14DC8" w14:textId="77777777" w:rsidR="00E726D4" w:rsidRPr="00E726D4" w:rsidRDefault="00E726D4" w:rsidP="00E726D4">
                      <w:pPr>
                        <w:pStyle w:val="Heading3"/>
                      </w:pPr>
                      <w:r w:rsidRPr="00E726D4">
                        <w:t>Company Name, Location</w:t>
                      </w:r>
                    </w:p>
                    <w:p w14:paraId="3DA196F9" w14:textId="77777777" w:rsidR="006A06D0" w:rsidRDefault="00E726D4" w:rsidP="006A06D0">
                      <w:r w:rsidRPr="00E726D4">
                        <w:t>Include previous employers with additional information about the company, key duties</w:t>
                      </w:r>
                      <w:r w:rsidR="00C41165">
                        <w:t>,</w:t>
                      </w:r>
                      <w:r w:rsidRPr="00E726D4">
                        <w:t xml:space="preserve"> and responsibilities you performed. Use bullets and numbers to highlight your achievements. </w:t>
                      </w:r>
                    </w:p>
                    <w:p w14:paraId="7B299376" w14:textId="77777777" w:rsidR="00E726D4" w:rsidRPr="00E726D4" w:rsidRDefault="00E726D4" w:rsidP="006A06D0">
                      <w:pPr>
                        <w:pStyle w:val="ListBullet"/>
                      </w:pPr>
                      <w:r w:rsidRPr="00E726D4">
                        <w:t xml:space="preserve">Managed 5 company social media channels and automated funnels leading to +25% yearly increase in </w:t>
                      </w:r>
                      <w:r w:rsidR="00C41165">
                        <w:t>customers</w:t>
                      </w:r>
                      <w:r w:rsidRPr="00E726D4">
                        <w:t xml:space="preserve"> and overall product sales. </w:t>
                      </w:r>
                    </w:p>
                    <w:p w14:paraId="050B213D" w14:textId="77777777" w:rsidR="00E726D4" w:rsidRPr="00E726D4" w:rsidRDefault="00E726D4" w:rsidP="00E726D4">
                      <w:pPr>
                        <w:pStyle w:val="ListBullet"/>
                      </w:pPr>
                      <w:r w:rsidRPr="00E726D4">
                        <w:t>Communicated with marketing teams on a regular basis via weekly emails, monthly phone conversations, and quarterly meeting</w:t>
                      </w:r>
                      <w:r w:rsidR="00C41165">
                        <w:t>s</w:t>
                      </w:r>
                      <w:r w:rsidRPr="00E726D4">
                        <w:t>.</w:t>
                      </w:r>
                    </w:p>
                    <w:p w14:paraId="1706CEF2" w14:textId="77777777" w:rsidR="00E726D4" w:rsidRPr="00E726D4" w:rsidRDefault="00E726D4" w:rsidP="00E726D4">
                      <w:pPr>
                        <w:pStyle w:val="ListBullet"/>
                      </w:pPr>
                      <w:r w:rsidRPr="00E726D4">
                        <w:t xml:space="preserve">Achieved an average 30 percent improvement on all social media channels. </w:t>
                      </w:r>
                    </w:p>
                    <w:p w14:paraId="7B3DCCB6" w14:textId="77777777" w:rsidR="002021A0" w:rsidRPr="00E726D4" w:rsidRDefault="002021A0" w:rsidP="00C57D1E">
                      <w:pPr>
                        <w:pStyle w:val="NoSpacing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5425" behindDoc="0" locked="1" layoutInCell="1" allowOverlap="1" wp14:anchorId="1926392A" wp14:editId="1777F84F">
                <wp:simplePos x="0" y="0"/>
                <wp:positionH relativeFrom="page">
                  <wp:posOffset>2407920</wp:posOffset>
                </wp:positionH>
                <wp:positionV relativeFrom="page">
                  <wp:posOffset>1501140</wp:posOffset>
                </wp:positionV>
                <wp:extent cx="4909820" cy="1295400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FEB74" w14:textId="3626D503" w:rsidR="00990BBA" w:rsidRPr="000176A4" w:rsidRDefault="00A52B7B" w:rsidP="00990BBA">
                            <w:pPr>
                              <w:pStyle w:val="Heading1"/>
                              <w:rPr>
                                <w:rFonts w:ascii="Aptos Display" w:hAnsi="Aptos Displ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ptos Display" w:hAnsi="Aptos Display"/>
                                <w:b/>
                                <w:bCs/>
                              </w:rPr>
                              <w:t>Summary</w:t>
                            </w:r>
                            <w:r>
                              <w:rPr>
                                <w:rFonts w:ascii="Aptos Display" w:hAnsi="Aptos Display"/>
                                <w:b/>
                                <w:bCs/>
                              </w:rPr>
                              <w:tab/>
                            </w:r>
                          </w:p>
                          <w:p w14:paraId="62986C99" w14:textId="77777777" w:rsidR="002021A0" w:rsidRPr="000176A4" w:rsidRDefault="00E94357" w:rsidP="00E726D4">
                            <w:pPr>
                              <w:rPr>
                                <w:rFonts w:ascii="Aptos Display" w:hAnsi="Aptos Display" w:cs="Angsana New"/>
                                <w:sz w:val="22"/>
                                <w:szCs w:val="22"/>
                              </w:rPr>
                            </w:pPr>
                            <w:r w:rsidRPr="000176A4">
                              <w:rPr>
                                <w:rFonts w:ascii="Aptos Display" w:hAnsi="Aptos Display" w:cs="Angsana New"/>
                                <w:sz w:val="22"/>
                                <w:szCs w:val="22"/>
                              </w:rPr>
                              <w:t>A mini-advertisement and summary of you, here is your chance to get the employer’s attention and show why you are the best candidate – approx. 3 - 5 sentences. Use words that are mentioned in the job position description and commonly used in your industry. Operations manager with 14+ years of experience in fast-paced and international environments, known for excellent social media management skills</w:t>
                            </w:r>
                            <w:r w:rsidR="007441C6" w:rsidRPr="000176A4">
                              <w:rPr>
                                <w:rFonts w:ascii="Aptos Display" w:hAnsi="Aptos Display" w:cs="Angsana New"/>
                                <w:sz w:val="22"/>
                                <w:szCs w:val="22"/>
                              </w:rPr>
                              <w:t xml:space="preserve"> and</w:t>
                            </w:r>
                            <w:r w:rsidRPr="000176A4">
                              <w:rPr>
                                <w:rFonts w:ascii="Aptos Display" w:hAnsi="Aptos Display" w:cs="Angsana New"/>
                                <w:sz w:val="22"/>
                                <w:szCs w:val="22"/>
                              </w:rPr>
                              <w:t xml:space="preserve"> data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392A" id="Text Box 2" o:spid="_x0000_s1033" type="#_x0000_t202" style="position:absolute;margin-left:189.6pt;margin-top:118.2pt;width:386.6pt;height:102pt;z-index:2516654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" filled="f" stroked="f">
                <v:textbox>
                  <w:txbxContent>
                    <w:p w14:paraId="0B1FEB74" w14:textId="3626D503" w:rsidR="00990BBA" w:rsidRPr="000176A4" w:rsidRDefault="00A52B7B" w:rsidP="00990BBA">
                      <w:pPr>
                        <w:pStyle w:val="Heading1"/>
                        <w:rPr>
                          <w:rFonts w:ascii="Aptos Display" w:hAnsi="Aptos Display"/>
                          <w:b/>
                          <w:bCs/>
                        </w:rPr>
                      </w:pPr>
                      <w:r>
                        <w:rPr>
                          <w:rFonts w:ascii="Aptos Display" w:hAnsi="Aptos Display"/>
                          <w:b/>
                          <w:bCs/>
                        </w:rPr>
                        <w:t>Summary</w:t>
                      </w:r>
                      <w:r>
                        <w:rPr>
                          <w:rFonts w:ascii="Aptos Display" w:hAnsi="Aptos Display"/>
                          <w:b/>
                          <w:bCs/>
                        </w:rPr>
                        <w:tab/>
                      </w:r>
                    </w:p>
                    <w:p w14:paraId="62986C99" w14:textId="77777777" w:rsidR="002021A0" w:rsidRPr="000176A4" w:rsidRDefault="00E94357" w:rsidP="00E726D4">
                      <w:pPr>
                        <w:rPr>
                          <w:rFonts w:ascii="Aptos Display" w:hAnsi="Aptos Display" w:cs="Angsana New"/>
                          <w:sz w:val="22"/>
                          <w:szCs w:val="22"/>
                        </w:rPr>
                      </w:pPr>
                      <w:r w:rsidRPr="000176A4">
                        <w:rPr>
                          <w:rFonts w:ascii="Aptos Display" w:hAnsi="Aptos Display" w:cs="Angsana New"/>
                          <w:sz w:val="22"/>
                          <w:szCs w:val="22"/>
                        </w:rPr>
                        <w:t>A mini-advertisement and summary of you, here is your chance to get the employer’s attention and show why you are the best candidate – approx. 3 - 5 sentences. Use words that are mentioned in the job position description and commonly used in your industry. Operations manager with 14+ years of experience in fast-paced and international environments, known for excellent social media management skills</w:t>
                      </w:r>
                      <w:r w:rsidR="007441C6" w:rsidRPr="000176A4">
                        <w:rPr>
                          <w:rFonts w:ascii="Aptos Display" w:hAnsi="Aptos Display" w:cs="Angsana New"/>
                          <w:sz w:val="22"/>
                          <w:szCs w:val="22"/>
                        </w:rPr>
                        <w:t xml:space="preserve"> and</w:t>
                      </w:r>
                      <w:r w:rsidRPr="000176A4">
                        <w:rPr>
                          <w:rFonts w:ascii="Aptos Display" w:hAnsi="Aptos Display" w:cs="Angsana New"/>
                          <w:sz w:val="22"/>
                          <w:szCs w:val="22"/>
                        </w:rPr>
                        <w:t xml:space="preserve"> data analysis.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BD0CEA8" w14:textId="7A5E0137" w:rsidR="002021A0" w:rsidRPr="000176A4" w:rsidRDefault="00355F68" w:rsidP="00AD5B92">
      <w:pPr>
        <w:pStyle w:val="Title"/>
        <w:jc w:val="center"/>
        <w:rPr>
          <w:rFonts w:ascii="Aptos Display" w:hAnsi="Aptos Display" w:cs="Aharoni"/>
          <w:b/>
          <w:bCs/>
          <w:sz w:val="60"/>
        </w:rPr>
      </w:pPr>
      <w:r w:rsidRPr="000176A4">
        <w:rPr>
          <w:rFonts w:ascii="Aptos Display" w:hAnsi="Aptos Display" w:cs="Aharoni"/>
          <w:b/>
          <w:bCs/>
          <w:sz w:val="60"/>
        </w:rPr>
        <w:t>Mike Chang</w:t>
      </w:r>
    </w:p>
    <w:p w14:paraId="5494DEBE" w14:textId="76D82D16" w:rsidR="002021A0" w:rsidRPr="002021A0" w:rsidRDefault="002021A0" w:rsidP="002021A0">
      <w:pPr>
        <w:pStyle w:val="Subtitle"/>
      </w:pPr>
    </w:p>
    <w:p w14:paraId="6E320573" w14:textId="77777777" w:rsidR="00130AC8" w:rsidRPr="008A4B9E" w:rsidRDefault="00130AC8" w:rsidP="003765EB"/>
    <w:sectPr w:rsidR="00130AC8" w:rsidRPr="008A4B9E" w:rsidSect="000176A4">
      <w:pgSz w:w="12240" w:h="15800" w:code="1"/>
      <w:pgMar w:top="432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4858E" w14:textId="77777777" w:rsidR="00C46178" w:rsidRDefault="00C46178" w:rsidP="000176A4">
      <w:pPr>
        <w:spacing w:before="0" w:line="240" w:lineRule="auto"/>
      </w:pPr>
      <w:r>
        <w:separator/>
      </w:r>
    </w:p>
  </w:endnote>
  <w:endnote w:type="continuationSeparator" w:id="0">
    <w:p w14:paraId="36B7033F" w14:textId="77777777" w:rsidR="00C46178" w:rsidRDefault="00C46178" w:rsidP="000176A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morantGaramond-Medium">
    <w:altName w:val="Calibri"/>
    <w:charset w:val="00"/>
    <w:family w:val="auto"/>
    <w:pitch w:val="variable"/>
    <w:sig w:usb0="A00002FF" w:usb1="0001E07B" w:usb2="0000002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E1737" w14:textId="77777777" w:rsidR="00C46178" w:rsidRDefault="00C46178" w:rsidP="000176A4">
      <w:pPr>
        <w:spacing w:before="0" w:line="240" w:lineRule="auto"/>
      </w:pPr>
      <w:r>
        <w:separator/>
      </w:r>
    </w:p>
  </w:footnote>
  <w:footnote w:type="continuationSeparator" w:id="0">
    <w:p w14:paraId="35F1C9A2" w14:textId="77777777" w:rsidR="00C46178" w:rsidRDefault="00C46178" w:rsidP="000176A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FA7A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430DC8"/>
    <w:multiLevelType w:val="multilevel"/>
    <w:tmpl w:val="B3E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87E20"/>
    <w:multiLevelType w:val="multilevel"/>
    <w:tmpl w:val="B89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E5A47"/>
    <w:multiLevelType w:val="hybridMultilevel"/>
    <w:tmpl w:val="40DE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43D05"/>
    <w:multiLevelType w:val="hybridMultilevel"/>
    <w:tmpl w:val="5816A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8472">
    <w:abstractNumId w:val="2"/>
  </w:num>
  <w:num w:numId="2" w16cid:durableId="1653171619">
    <w:abstractNumId w:val="3"/>
  </w:num>
  <w:num w:numId="3" w16cid:durableId="950356249">
    <w:abstractNumId w:val="1"/>
  </w:num>
  <w:num w:numId="4" w16cid:durableId="1735736264">
    <w:abstractNumId w:val="4"/>
  </w:num>
  <w:num w:numId="5" w16cid:durableId="1458259535">
    <w:abstractNumId w:val="5"/>
  </w:num>
  <w:num w:numId="6" w16cid:durableId="149063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9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68"/>
    <w:rsid w:val="00000AFB"/>
    <w:rsid w:val="000121FE"/>
    <w:rsid w:val="000176A4"/>
    <w:rsid w:val="00020262"/>
    <w:rsid w:val="0002207D"/>
    <w:rsid w:val="000260B4"/>
    <w:rsid w:val="00031AB2"/>
    <w:rsid w:val="00036133"/>
    <w:rsid w:val="000376D0"/>
    <w:rsid w:val="00037C55"/>
    <w:rsid w:val="00050A26"/>
    <w:rsid w:val="00054F97"/>
    <w:rsid w:val="0006054C"/>
    <w:rsid w:val="00063E45"/>
    <w:rsid w:val="00070D27"/>
    <w:rsid w:val="00077BA8"/>
    <w:rsid w:val="00077F56"/>
    <w:rsid w:val="0008027E"/>
    <w:rsid w:val="00086741"/>
    <w:rsid w:val="00094EC0"/>
    <w:rsid w:val="00097EEA"/>
    <w:rsid w:val="000A02D0"/>
    <w:rsid w:val="000B08AF"/>
    <w:rsid w:val="000B1259"/>
    <w:rsid w:val="000B1848"/>
    <w:rsid w:val="000B2C8B"/>
    <w:rsid w:val="000B5170"/>
    <w:rsid w:val="000C2682"/>
    <w:rsid w:val="000D5625"/>
    <w:rsid w:val="000E6429"/>
    <w:rsid w:val="000F0194"/>
    <w:rsid w:val="000F1AE2"/>
    <w:rsid w:val="000F6566"/>
    <w:rsid w:val="000F7667"/>
    <w:rsid w:val="000F767E"/>
    <w:rsid w:val="000F7D99"/>
    <w:rsid w:val="00102018"/>
    <w:rsid w:val="00120006"/>
    <w:rsid w:val="0012147B"/>
    <w:rsid w:val="00126A95"/>
    <w:rsid w:val="001307FD"/>
    <w:rsid w:val="00130871"/>
    <w:rsid w:val="00130AC8"/>
    <w:rsid w:val="001317CF"/>
    <w:rsid w:val="00131CBB"/>
    <w:rsid w:val="00137760"/>
    <w:rsid w:val="001379D7"/>
    <w:rsid w:val="00141147"/>
    <w:rsid w:val="00141552"/>
    <w:rsid w:val="00143B52"/>
    <w:rsid w:val="001441BB"/>
    <w:rsid w:val="0014544E"/>
    <w:rsid w:val="0014782C"/>
    <w:rsid w:val="00152C30"/>
    <w:rsid w:val="00155D29"/>
    <w:rsid w:val="00162AD3"/>
    <w:rsid w:val="0017256B"/>
    <w:rsid w:val="00172F50"/>
    <w:rsid w:val="00174385"/>
    <w:rsid w:val="00177CBE"/>
    <w:rsid w:val="00186678"/>
    <w:rsid w:val="001A08B7"/>
    <w:rsid w:val="001A3C3D"/>
    <w:rsid w:val="001A3DB6"/>
    <w:rsid w:val="001A5FDE"/>
    <w:rsid w:val="001B2DE1"/>
    <w:rsid w:val="001B7ECD"/>
    <w:rsid w:val="001C0A9C"/>
    <w:rsid w:val="001C31FD"/>
    <w:rsid w:val="001C65A2"/>
    <w:rsid w:val="001D78B7"/>
    <w:rsid w:val="001E16C3"/>
    <w:rsid w:val="001E16F3"/>
    <w:rsid w:val="001E20D0"/>
    <w:rsid w:val="001E3A8D"/>
    <w:rsid w:val="001F2757"/>
    <w:rsid w:val="001F2C7D"/>
    <w:rsid w:val="001F47C3"/>
    <w:rsid w:val="001F4A44"/>
    <w:rsid w:val="001F5219"/>
    <w:rsid w:val="001F76AD"/>
    <w:rsid w:val="002021A0"/>
    <w:rsid w:val="002106F7"/>
    <w:rsid w:val="00214F05"/>
    <w:rsid w:val="00216323"/>
    <w:rsid w:val="00222C2E"/>
    <w:rsid w:val="0022765C"/>
    <w:rsid w:val="00233CA7"/>
    <w:rsid w:val="002370BA"/>
    <w:rsid w:val="002438EF"/>
    <w:rsid w:val="00246C4C"/>
    <w:rsid w:val="002510B3"/>
    <w:rsid w:val="00252E74"/>
    <w:rsid w:val="0025741E"/>
    <w:rsid w:val="00257A1C"/>
    <w:rsid w:val="00264B92"/>
    <w:rsid w:val="00264FFA"/>
    <w:rsid w:val="002714A9"/>
    <w:rsid w:val="00273B80"/>
    <w:rsid w:val="00276B01"/>
    <w:rsid w:val="0028153A"/>
    <w:rsid w:val="00281542"/>
    <w:rsid w:val="002819FD"/>
    <w:rsid w:val="00287019"/>
    <w:rsid w:val="00293782"/>
    <w:rsid w:val="0029441D"/>
    <w:rsid w:val="00296E25"/>
    <w:rsid w:val="002976DA"/>
    <w:rsid w:val="002B3FF0"/>
    <w:rsid w:val="002C4939"/>
    <w:rsid w:val="002D0BFD"/>
    <w:rsid w:val="002D3ED4"/>
    <w:rsid w:val="00311D05"/>
    <w:rsid w:val="00312EFA"/>
    <w:rsid w:val="00314AC7"/>
    <w:rsid w:val="00332E68"/>
    <w:rsid w:val="00340EA1"/>
    <w:rsid w:val="00341805"/>
    <w:rsid w:val="00341BFB"/>
    <w:rsid w:val="00342D20"/>
    <w:rsid w:val="003457B8"/>
    <w:rsid w:val="00351E96"/>
    <w:rsid w:val="00355F68"/>
    <w:rsid w:val="00357D29"/>
    <w:rsid w:val="00360784"/>
    <w:rsid w:val="003615F4"/>
    <w:rsid w:val="00366618"/>
    <w:rsid w:val="00371308"/>
    <w:rsid w:val="0037218D"/>
    <w:rsid w:val="003734AB"/>
    <w:rsid w:val="00373C83"/>
    <w:rsid w:val="003765EB"/>
    <w:rsid w:val="003851E2"/>
    <w:rsid w:val="00390ACF"/>
    <w:rsid w:val="003919F8"/>
    <w:rsid w:val="00393CDF"/>
    <w:rsid w:val="003957F8"/>
    <w:rsid w:val="003A0613"/>
    <w:rsid w:val="003A65B7"/>
    <w:rsid w:val="003A7CE3"/>
    <w:rsid w:val="003B1DC7"/>
    <w:rsid w:val="003B526C"/>
    <w:rsid w:val="003C0C1C"/>
    <w:rsid w:val="003C5693"/>
    <w:rsid w:val="003C700B"/>
    <w:rsid w:val="003C76A7"/>
    <w:rsid w:val="003D2D39"/>
    <w:rsid w:val="003E2A13"/>
    <w:rsid w:val="003E3CD8"/>
    <w:rsid w:val="003F17FA"/>
    <w:rsid w:val="003F6594"/>
    <w:rsid w:val="004005D1"/>
    <w:rsid w:val="00404A3D"/>
    <w:rsid w:val="00405777"/>
    <w:rsid w:val="0041167F"/>
    <w:rsid w:val="00412290"/>
    <w:rsid w:val="00413AC7"/>
    <w:rsid w:val="00413B81"/>
    <w:rsid w:val="00414F88"/>
    <w:rsid w:val="00415E9D"/>
    <w:rsid w:val="00416C65"/>
    <w:rsid w:val="00422B51"/>
    <w:rsid w:val="00424D16"/>
    <w:rsid w:val="00426E33"/>
    <w:rsid w:val="004312BA"/>
    <w:rsid w:val="00436379"/>
    <w:rsid w:val="004612D6"/>
    <w:rsid w:val="00470088"/>
    <w:rsid w:val="00474207"/>
    <w:rsid w:val="004752EC"/>
    <w:rsid w:val="004761A2"/>
    <w:rsid w:val="0047622B"/>
    <w:rsid w:val="004A633B"/>
    <w:rsid w:val="004B0444"/>
    <w:rsid w:val="004B28F6"/>
    <w:rsid w:val="004D364F"/>
    <w:rsid w:val="004D717F"/>
    <w:rsid w:val="004F0100"/>
    <w:rsid w:val="004F0232"/>
    <w:rsid w:val="00503498"/>
    <w:rsid w:val="005056BD"/>
    <w:rsid w:val="00510947"/>
    <w:rsid w:val="00510BE9"/>
    <w:rsid w:val="00520345"/>
    <w:rsid w:val="00520E08"/>
    <w:rsid w:val="00523EE0"/>
    <w:rsid w:val="00524207"/>
    <w:rsid w:val="00524801"/>
    <w:rsid w:val="005306FB"/>
    <w:rsid w:val="005418F2"/>
    <w:rsid w:val="005507D2"/>
    <w:rsid w:val="00551038"/>
    <w:rsid w:val="00562236"/>
    <w:rsid w:val="00570F10"/>
    <w:rsid w:val="00571562"/>
    <w:rsid w:val="00586111"/>
    <w:rsid w:val="0058697A"/>
    <w:rsid w:val="00587366"/>
    <w:rsid w:val="00591B15"/>
    <w:rsid w:val="00592FF7"/>
    <w:rsid w:val="00594E5F"/>
    <w:rsid w:val="00596830"/>
    <w:rsid w:val="00597A8A"/>
    <w:rsid w:val="005A0940"/>
    <w:rsid w:val="005B2678"/>
    <w:rsid w:val="005B75B4"/>
    <w:rsid w:val="005C7AE3"/>
    <w:rsid w:val="005D7353"/>
    <w:rsid w:val="005E4A0C"/>
    <w:rsid w:val="005F14F4"/>
    <w:rsid w:val="005F5849"/>
    <w:rsid w:val="006015A8"/>
    <w:rsid w:val="006111D1"/>
    <w:rsid w:val="00627128"/>
    <w:rsid w:val="006317AA"/>
    <w:rsid w:val="006334CA"/>
    <w:rsid w:val="006513EF"/>
    <w:rsid w:val="00652941"/>
    <w:rsid w:val="00654BFC"/>
    <w:rsid w:val="006602EF"/>
    <w:rsid w:val="00660AF1"/>
    <w:rsid w:val="00660B82"/>
    <w:rsid w:val="00662CEA"/>
    <w:rsid w:val="0066642A"/>
    <w:rsid w:val="0066750D"/>
    <w:rsid w:val="00670CAA"/>
    <w:rsid w:val="00673510"/>
    <w:rsid w:val="00675321"/>
    <w:rsid w:val="00681E17"/>
    <w:rsid w:val="00684D43"/>
    <w:rsid w:val="00685182"/>
    <w:rsid w:val="006878BB"/>
    <w:rsid w:val="00690354"/>
    <w:rsid w:val="00692C8F"/>
    <w:rsid w:val="00695B02"/>
    <w:rsid w:val="00695B2B"/>
    <w:rsid w:val="00696686"/>
    <w:rsid w:val="006A06D0"/>
    <w:rsid w:val="006A5877"/>
    <w:rsid w:val="006C124E"/>
    <w:rsid w:val="006C1F35"/>
    <w:rsid w:val="006D2AA5"/>
    <w:rsid w:val="006E51C0"/>
    <w:rsid w:val="006E6FFD"/>
    <w:rsid w:val="006F6977"/>
    <w:rsid w:val="007022ED"/>
    <w:rsid w:val="00726FB1"/>
    <w:rsid w:val="00726FB4"/>
    <w:rsid w:val="00727E18"/>
    <w:rsid w:val="007303F1"/>
    <w:rsid w:val="00732267"/>
    <w:rsid w:val="00740BAE"/>
    <w:rsid w:val="00743B70"/>
    <w:rsid w:val="007441C6"/>
    <w:rsid w:val="00747901"/>
    <w:rsid w:val="00750048"/>
    <w:rsid w:val="00757556"/>
    <w:rsid w:val="007646B0"/>
    <w:rsid w:val="00775D21"/>
    <w:rsid w:val="00775EA9"/>
    <w:rsid w:val="00792B8D"/>
    <w:rsid w:val="007B62C3"/>
    <w:rsid w:val="007C4D48"/>
    <w:rsid w:val="007D0B2B"/>
    <w:rsid w:val="007D77FB"/>
    <w:rsid w:val="007E1764"/>
    <w:rsid w:val="007F3F8E"/>
    <w:rsid w:val="007F4BC9"/>
    <w:rsid w:val="007F5AC2"/>
    <w:rsid w:val="007F5F4B"/>
    <w:rsid w:val="00800785"/>
    <w:rsid w:val="00807660"/>
    <w:rsid w:val="0081098A"/>
    <w:rsid w:val="00817A88"/>
    <w:rsid w:val="008209AB"/>
    <w:rsid w:val="008209E6"/>
    <w:rsid w:val="00821F4A"/>
    <w:rsid w:val="00823D01"/>
    <w:rsid w:val="00825097"/>
    <w:rsid w:val="00840BA0"/>
    <w:rsid w:val="00842EBF"/>
    <w:rsid w:val="00844EB5"/>
    <w:rsid w:val="008453E2"/>
    <w:rsid w:val="00845B87"/>
    <w:rsid w:val="00846BAE"/>
    <w:rsid w:val="00851830"/>
    <w:rsid w:val="00852520"/>
    <w:rsid w:val="00856E18"/>
    <w:rsid w:val="008644D4"/>
    <w:rsid w:val="008657C2"/>
    <w:rsid w:val="0087168D"/>
    <w:rsid w:val="00872564"/>
    <w:rsid w:val="008809F5"/>
    <w:rsid w:val="00884DFD"/>
    <w:rsid w:val="008854CA"/>
    <w:rsid w:val="008903DC"/>
    <w:rsid w:val="00894087"/>
    <w:rsid w:val="00894889"/>
    <w:rsid w:val="00894A60"/>
    <w:rsid w:val="008A1BC9"/>
    <w:rsid w:val="008A4B9E"/>
    <w:rsid w:val="008B2E7E"/>
    <w:rsid w:val="008B68EE"/>
    <w:rsid w:val="008B7C66"/>
    <w:rsid w:val="008C0071"/>
    <w:rsid w:val="008E5A10"/>
    <w:rsid w:val="008E6586"/>
    <w:rsid w:val="00913467"/>
    <w:rsid w:val="0091453B"/>
    <w:rsid w:val="00926224"/>
    <w:rsid w:val="00926314"/>
    <w:rsid w:val="0092647F"/>
    <w:rsid w:val="00930665"/>
    <w:rsid w:val="009320AB"/>
    <w:rsid w:val="00944C71"/>
    <w:rsid w:val="009467DC"/>
    <w:rsid w:val="00962AA5"/>
    <w:rsid w:val="00974714"/>
    <w:rsid w:val="00981D62"/>
    <w:rsid w:val="009877FA"/>
    <w:rsid w:val="00990BBA"/>
    <w:rsid w:val="00990E3E"/>
    <w:rsid w:val="00992C51"/>
    <w:rsid w:val="00993EB5"/>
    <w:rsid w:val="00996D66"/>
    <w:rsid w:val="009A015E"/>
    <w:rsid w:val="009A20AE"/>
    <w:rsid w:val="009A5D5A"/>
    <w:rsid w:val="009B1BD2"/>
    <w:rsid w:val="009B1CAB"/>
    <w:rsid w:val="009B5995"/>
    <w:rsid w:val="009C089C"/>
    <w:rsid w:val="009D0CF3"/>
    <w:rsid w:val="009D5BCD"/>
    <w:rsid w:val="009E470D"/>
    <w:rsid w:val="009F156B"/>
    <w:rsid w:val="00A07DAF"/>
    <w:rsid w:val="00A10018"/>
    <w:rsid w:val="00A12AA4"/>
    <w:rsid w:val="00A171E5"/>
    <w:rsid w:val="00A248B9"/>
    <w:rsid w:val="00A34D96"/>
    <w:rsid w:val="00A41E09"/>
    <w:rsid w:val="00A43BA5"/>
    <w:rsid w:val="00A46812"/>
    <w:rsid w:val="00A52B7B"/>
    <w:rsid w:val="00A52F43"/>
    <w:rsid w:val="00A63446"/>
    <w:rsid w:val="00A7031A"/>
    <w:rsid w:val="00A70C19"/>
    <w:rsid w:val="00A74937"/>
    <w:rsid w:val="00A80BB9"/>
    <w:rsid w:val="00A93689"/>
    <w:rsid w:val="00AA6843"/>
    <w:rsid w:val="00AB49A9"/>
    <w:rsid w:val="00AC14E1"/>
    <w:rsid w:val="00AD5B92"/>
    <w:rsid w:val="00AE3DA4"/>
    <w:rsid w:val="00AE3FD6"/>
    <w:rsid w:val="00AE6532"/>
    <w:rsid w:val="00AE67B1"/>
    <w:rsid w:val="00AE76D3"/>
    <w:rsid w:val="00AE7D1B"/>
    <w:rsid w:val="00B04CA0"/>
    <w:rsid w:val="00B11992"/>
    <w:rsid w:val="00B11E40"/>
    <w:rsid w:val="00B148BF"/>
    <w:rsid w:val="00B17192"/>
    <w:rsid w:val="00B23426"/>
    <w:rsid w:val="00B3412F"/>
    <w:rsid w:val="00B3528E"/>
    <w:rsid w:val="00B41085"/>
    <w:rsid w:val="00B766A4"/>
    <w:rsid w:val="00B76A14"/>
    <w:rsid w:val="00B84DF4"/>
    <w:rsid w:val="00B860C1"/>
    <w:rsid w:val="00B8767E"/>
    <w:rsid w:val="00B903E0"/>
    <w:rsid w:val="00B92036"/>
    <w:rsid w:val="00B97D2C"/>
    <w:rsid w:val="00BA2628"/>
    <w:rsid w:val="00BC05C2"/>
    <w:rsid w:val="00BD0759"/>
    <w:rsid w:val="00BD24EA"/>
    <w:rsid w:val="00BD58FF"/>
    <w:rsid w:val="00BD5B0C"/>
    <w:rsid w:val="00BD7323"/>
    <w:rsid w:val="00BE3FCB"/>
    <w:rsid w:val="00BE6928"/>
    <w:rsid w:val="00BF2186"/>
    <w:rsid w:val="00BF3616"/>
    <w:rsid w:val="00BF5716"/>
    <w:rsid w:val="00C0433F"/>
    <w:rsid w:val="00C10E20"/>
    <w:rsid w:val="00C12E71"/>
    <w:rsid w:val="00C166DF"/>
    <w:rsid w:val="00C228E5"/>
    <w:rsid w:val="00C40F51"/>
    <w:rsid w:val="00C41165"/>
    <w:rsid w:val="00C41C6F"/>
    <w:rsid w:val="00C46178"/>
    <w:rsid w:val="00C554D5"/>
    <w:rsid w:val="00C57D1E"/>
    <w:rsid w:val="00C703CC"/>
    <w:rsid w:val="00C83646"/>
    <w:rsid w:val="00C967A9"/>
    <w:rsid w:val="00C973DE"/>
    <w:rsid w:val="00CA28A1"/>
    <w:rsid w:val="00CA306E"/>
    <w:rsid w:val="00CA664E"/>
    <w:rsid w:val="00CB0E7E"/>
    <w:rsid w:val="00CB2E26"/>
    <w:rsid w:val="00CB4648"/>
    <w:rsid w:val="00CB5AB3"/>
    <w:rsid w:val="00CC109F"/>
    <w:rsid w:val="00CC342C"/>
    <w:rsid w:val="00CC6239"/>
    <w:rsid w:val="00CC64D9"/>
    <w:rsid w:val="00CD3DC1"/>
    <w:rsid w:val="00CD5114"/>
    <w:rsid w:val="00CD649A"/>
    <w:rsid w:val="00D076BB"/>
    <w:rsid w:val="00D14367"/>
    <w:rsid w:val="00D2119B"/>
    <w:rsid w:val="00D22C4A"/>
    <w:rsid w:val="00D245D7"/>
    <w:rsid w:val="00D26A4E"/>
    <w:rsid w:val="00D27132"/>
    <w:rsid w:val="00D328C6"/>
    <w:rsid w:val="00D3632A"/>
    <w:rsid w:val="00D37329"/>
    <w:rsid w:val="00D456BD"/>
    <w:rsid w:val="00D45CE4"/>
    <w:rsid w:val="00D51580"/>
    <w:rsid w:val="00D56237"/>
    <w:rsid w:val="00D56608"/>
    <w:rsid w:val="00D61D2A"/>
    <w:rsid w:val="00D62EF3"/>
    <w:rsid w:val="00D80DB4"/>
    <w:rsid w:val="00D85B4D"/>
    <w:rsid w:val="00DA0991"/>
    <w:rsid w:val="00DB632E"/>
    <w:rsid w:val="00DC028F"/>
    <w:rsid w:val="00DC11A4"/>
    <w:rsid w:val="00DC3F42"/>
    <w:rsid w:val="00DC5165"/>
    <w:rsid w:val="00DC73ED"/>
    <w:rsid w:val="00DD115E"/>
    <w:rsid w:val="00DD2D6C"/>
    <w:rsid w:val="00DD7B19"/>
    <w:rsid w:val="00DE3D75"/>
    <w:rsid w:val="00DE7923"/>
    <w:rsid w:val="00DF0148"/>
    <w:rsid w:val="00DF0E47"/>
    <w:rsid w:val="00DF2A5E"/>
    <w:rsid w:val="00DF46AC"/>
    <w:rsid w:val="00DF6B05"/>
    <w:rsid w:val="00DF7610"/>
    <w:rsid w:val="00E02351"/>
    <w:rsid w:val="00E06AB6"/>
    <w:rsid w:val="00E06E90"/>
    <w:rsid w:val="00E0737E"/>
    <w:rsid w:val="00E306AF"/>
    <w:rsid w:val="00E40A7F"/>
    <w:rsid w:val="00E426C7"/>
    <w:rsid w:val="00E509A5"/>
    <w:rsid w:val="00E51966"/>
    <w:rsid w:val="00E54CD7"/>
    <w:rsid w:val="00E54DC5"/>
    <w:rsid w:val="00E63269"/>
    <w:rsid w:val="00E726D4"/>
    <w:rsid w:val="00E7420F"/>
    <w:rsid w:val="00E77FA7"/>
    <w:rsid w:val="00E81DFB"/>
    <w:rsid w:val="00E82B98"/>
    <w:rsid w:val="00E94357"/>
    <w:rsid w:val="00EA0F2B"/>
    <w:rsid w:val="00EB6108"/>
    <w:rsid w:val="00EC1A6C"/>
    <w:rsid w:val="00EC255D"/>
    <w:rsid w:val="00ED2462"/>
    <w:rsid w:val="00ED6A73"/>
    <w:rsid w:val="00ED7FBC"/>
    <w:rsid w:val="00EE52C2"/>
    <w:rsid w:val="00EF0522"/>
    <w:rsid w:val="00EF6F86"/>
    <w:rsid w:val="00F05711"/>
    <w:rsid w:val="00F15509"/>
    <w:rsid w:val="00F1607F"/>
    <w:rsid w:val="00F24788"/>
    <w:rsid w:val="00F25507"/>
    <w:rsid w:val="00F35DEF"/>
    <w:rsid w:val="00F37494"/>
    <w:rsid w:val="00F377FF"/>
    <w:rsid w:val="00F455D0"/>
    <w:rsid w:val="00F52F0F"/>
    <w:rsid w:val="00F55FB9"/>
    <w:rsid w:val="00F57AA1"/>
    <w:rsid w:val="00F66D6B"/>
    <w:rsid w:val="00F707AA"/>
    <w:rsid w:val="00F7324A"/>
    <w:rsid w:val="00F758FF"/>
    <w:rsid w:val="00F85EC5"/>
    <w:rsid w:val="00F92098"/>
    <w:rsid w:val="00FA2B14"/>
    <w:rsid w:val="00FA5C36"/>
    <w:rsid w:val="00FA75D8"/>
    <w:rsid w:val="00FA7EFA"/>
    <w:rsid w:val="00FE3721"/>
    <w:rsid w:val="00FE4CEB"/>
    <w:rsid w:val="00FF206D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1135"/>
  <w15:chartTrackingRefBased/>
  <w15:docId w15:val="{D95C7D72-75FA-44F6-A7C1-F57F6917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57D1E"/>
    <w:pPr>
      <w:spacing w:before="120" w:line="192" w:lineRule="auto"/>
    </w:pPr>
    <w:rPr>
      <w:rFonts w:asciiTheme="minorHAnsi" w:eastAsiaTheme="minorEastAsia" w:hAnsiTheme="minorHAnsi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6D4"/>
    <w:pPr>
      <w:spacing w:before="0" w:line="360" w:lineRule="auto"/>
      <w:ind w:right="-187"/>
      <w:outlineLvl w:val="0"/>
    </w:pPr>
    <w:rPr>
      <w:rFonts w:asciiTheme="majorHAnsi" w:hAnsiTheme="majorHAnsi" w:cs="Times New Roman (Body CS)"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0BBA"/>
    <w:pPr>
      <w:tabs>
        <w:tab w:val="right" w:pos="10800"/>
      </w:tabs>
      <w:contextualSpacing/>
      <w:outlineLvl w:val="1"/>
    </w:pPr>
    <w:rPr>
      <w:rFonts w:eastAsiaTheme="minorHAnsi"/>
      <w:bCs/>
      <w:cap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0BBA"/>
    <w:pPr>
      <w:spacing w:before="0" w:after="80"/>
      <w:ind w:left="-144" w:right="-144" w:firstLine="144"/>
      <w:contextualSpacing/>
      <w:jc w:val="both"/>
      <w:outlineLvl w:val="2"/>
    </w:pPr>
    <w:rPr>
      <w:rFonts w:eastAsiaTheme="minorHAnsi"/>
      <w:iCs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72564"/>
    <w:pPr>
      <w:keepNext/>
      <w:keepLines/>
      <w:pBdr>
        <w:bottom w:val="single" w:sz="2" w:space="1" w:color="E8E8E8" w:themeColor="background2"/>
      </w:pBdr>
      <w:jc w:val="right"/>
      <w:outlineLvl w:val="3"/>
    </w:pPr>
    <w:rPr>
      <w:rFonts w:asciiTheme="majorHAnsi" w:eastAsiaTheme="majorEastAsia" w:hAnsiTheme="majorHAnsi" w:cstheme="majorBidi"/>
      <w:iCs/>
      <w:caps/>
      <w:spacing w:val="3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uiPriority w:val="99"/>
    <w:semiHidden/>
    <w:rsid w:val="00A34D96"/>
    <w:pPr>
      <w:widowControl w:val="0"/>
      <w:autoSpaceDE w:val="0"/>
      <w:autoSpaceDN w:val="0"/>
      <w:adjustRightInd w:val="0"/>
      <w:spacing w:line="300" w:lineRule="atLeast"/>
      <w:textAlignment w:val="center"/>
    </w:pPr>
    <w:rPr>
      <w:rFonts w:ascii="CormorantGaramond-Medium" w:hAnsi="CormorantGaramond-Medium" w:cs="CormorantGaramond-Medium"/>
      <w:color w:val="00000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D21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FA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1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1A"/>
    <w:rPr>
      <w:rFonts w:ascii="Times New Roman" w:eastAsiaTheme="minorEastAsia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726D4"/>
    <w:pPr>
      <w:spacing w:before="0" w:after="120" w:line="240" w:lineRule="auto"/>
      <w:ind w:left="-144" w:right="-216" w:firstLine="144"/>
    </w:pPr>
    <w:rPr>
      <w:rFonts w:asciiTheme="majorHAnsi" w:hAnsiTheme="majorHAnsi"/>
      <w:spacing w:val="40"/>
      <w:sz w:val="70"/>
      <w:szCs w:val="6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E726D4"/>
    <w:rPr>
      <w:rFonts w:asciiTheme="majorHAnsi" w:eastAsiaTheme="minorEastAsia" w:hAnsiTheme="majorHAnsi"/>
      <w:spacing w:val="40"/>
      <w:sz w:val="70"/>
      <w:szCs w:val="60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E726D4"/>
    <w:pPr>
      <w:pBdr>
        <w:bottom w:val="single" w:sz="18" w:space="1" w:color="auto"/>
      </w:pBdr>
      <w:spacing w:before="0" w:after="240" w:line="276" w:lineRule="auto"/>
      <w:ind w:left="-144" w:right="-216" w:firstLine="144"/>
      <w:jc w:val="right"/>
    </w:pPr>
    <w:rPr>
      <w:rFonts w:asciiTheme="majorHAnsi" w:eastAsiaTheme="minorHAnsi" w:hAnsiTheme="majorHAnsi"/>
      <w:color w:val="000000" w:themeColor="text1"/>
      <w:spacing w:val="40"/>
      <w:sz w:val="24"/>
      <w:szCs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E726D4"/>
    <w:rPr>
      <w:rFonts w:asciiTheme="majorHAnsi" w:hAnsiTheme="majorHAnsi"/>
      <w:color w:val="000000" w:themeColor="text1"/>
      <w:spacing w:val="40"/>
      <w:szCs w:val="20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E726D4"/>
    <w:rPr>
      <w:rFonts w:asciiTheme="majorHAnsi" w:eastAsiaTheme="minorEastAsia" w:hAnsiTheme="majorHAnsi" w:cs="Times New Roman (Body CS)"/>
      <w:caps/>
      <w:spacing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0BBA"/>
    <w:rPr>
      <w:rFonts w:asciiTheme="minorHAnsi" w:hAnsiTheme="minorHAnsi"/>
      <w:bCs/>
      <w:caps/>
      <w:sz w:val="1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90BBA"/>
    <w:rPr>
      <w:rFonts w:asciiTheme="minorHAnsi" w:hAnsiTheme="minorHAnsi"/>
      <w:iCs/>
      <w:sz w:val="18"/>
      <w:szCs w:val="20"/>
      <w:lang w:val="en-US"/>
    </w:rPr>
  </w:style>
  <w:style w:type="paragraph" w:customStyle="1" w:styleId="Graphicsanchor">
    <w:name w:val="Graphics anchor"/>
    <w:basedOn w:val="Normal"/>
    <w:qFormat/>
    <w:rsid w:val="002021A0"/>
    <w:rPr>
      <w:rFonts w:eastAsiaTheme="minorHAnsi"/>
      <w:sz w:val="8"/>
      <w:szCs w:val="8"/>
    </w:rPr>
  </w:style>
  <w:style w:type="paragraph" w:styleId="ListBullet">
    <w:name w:val="List Bullet"/>
    <w:basedOn w:val="Normal"/>
    <w:uiPriority w:val="99"/>
    <w:rsid w:val="00A171E5"/>
    <w:pPr>
      <w:numPr>
        <w:numId w:val="6"/>
      </w:numPr>
      <w:spacing w:before="80"/>
      <w:ind w:left="720"/>
      <w:contextualSpacing/>
    </w:pPr>
  </w:style>
  <w:style w:type="paragraph" w:styleId="List">
    <w:name w:val="List"/>
    <w:basedOn w:val="Normal"/>
    <w:uiPriority w:val="99"/>
    <w:rsid w:val="00E726D4"/>
    <w:pPr>
      <w:spacing w:line="312" w:lineRule="auto"/>
      <w:ind w:left="36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57D1E"/>
    <w:rPr>
      <w:rFonts w:asciiTheme="majorHAnsi" w:eastAsiaTheme="majorEastAsia" w:hAnsiTheme="majorHAnsi" w:cstheme="majorBidi"/>
      <w:iCs/>
      <w:caps/>
      <w:spacing w:val="30"/>
      <w:lang w:val="en-US"/>
    </w:rPr>
  </w:style>
  <w:style w:type="paragraph" w:customStyle="1" w:styleId="Normalright">
    <w:name w:val="Normal right"/>
    <w:basedOn w:val="Normal"/>
    <w:semiHidden/>
    <w:qFormat/>
    <w:rsid w:val="00872564"/>
    <w:pPr>
      <w:spacing w:before="0"/>
      <w:jc w:val="right"/>
    </w:pPr>
  </w:style>
  <w:style w:type="character" w:styleId="Emphasis">
    <w:name w:val="Emphasis"/>
    <w:uiPriority w:val="20"/>
    <w:qFormat/>
    <w:rsid w:val="00872564"/>
    <w:rPr>
      <w:i w:val="0"/>
      <w:iCs/>
      <w:caps/>
      <w:smallCaps w:val="0"/>
    </w:rPr>
  </w:style>
  <w:style w:type="paragraph" w:styleId="NoSpacing">
    <w:name w:val="No Spacing"/>
    <w:uiPriority w:val="1"/>
    <w:qFormat/>
    <w:rsid w:val="00C57D1E"/>
    <w:pPr>
      <w:spacing w:line="192" w:lineRule="auto"/>
    </w:pPr>
    <w:rPr>
      <w:rFonts w:asciiTheme="minorHAnsi" w:eastAsiaTheme="minorEastAsia" w:hAnsiTheme="minorHAnsi"/>
      <w:sz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76A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6A4"/>
    <w:rPr>
      <w:rFonts w:asciiTheme="minorHAnsi" w:eastAsiaTheme="minorEastAsia" w:hAnsiTheme="minorHAnsi"/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76A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6A4"/>
    <w:rPr>
      <w:rFonts w:asciiTheme="minorHAnsi" w:eastAsiaTheme="minorEastAsia" w:hAnsiTheme="minorHAnsi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Modern%20simple%20operations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30">
      <a:majorFont>
        <a:latin typeface="Baskerville Old Face"/>
        <a:ea typeface=""/>
        <a:cs typeface=""/>
      </a:majorFont>
      <a:minorFont>
        <a:latin typeface="Kaling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4F20522-1F3E-4254-B83A-DAAEAC6AB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9CDDB5-3763-4C0E-B2FC-4A0855874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942B8-33D5-A34E-AD39-9A1465CFDE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B7E80E-B027-412A-8CD3-97202D0362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operations manager resume</Template>
  <TotalTime>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cp:lastPrinted>2022-10-10T09:09:00Z</cp:lastPrinted>
  <dcterms:created xsi:type="dcterms:W3CDTF">2025-10-17T05:23:00Z</dcterms:created>
  <dcterms:modified xsi:type="dcterms:W3CDTF">2025-10-17T05:45:00Z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